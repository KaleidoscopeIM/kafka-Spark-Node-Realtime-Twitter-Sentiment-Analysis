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75D6" w14:textId="0587E50C" w:rsidR="00E81978" w:rsidRPr="00D44DC5" w:rsidRDefault="00A3676E" w:rsidP="00D44DC5">
      <w:pPr>
        <w:pStyle w:val="Title"/>
        <w:spacing w:line="360" w:lineRule="auto"/>
        <w:rPr>
          <w:rFonts w:ascii="Calibri" w:hAnsi="Calibri" w:cs="Calibri"/>
          <w:sz w:val="32"/>
          <w:szCs w:val="32"/>
        </w:rPr>
      </w:pPr>
      <w:sdt>
        <w:sdtPr>
          <w:rPr>
            <w:rFonts w:ascii="Calibri" w:hAnsi="Calibri" w:cs="Calibri"/>
            <w:sz w:val="36"/>
            <w:szCs w:val="36"/>
            <w:u w:val="single"/>
          </w:rPr>
          <w:alias w:val="Title:"/>
          <w:tag w:val="Title:"/>
          <w:id w:val="726351117"/>
          <w:placeholder>
            <w:docPart w:val="004DB4EBE9084A968F7248F52FE15E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E7CF2" w:rsidRPr="00D44DC5">
            <w:rPr>
              <w:rFonts w:ascii="Calibri" w:hAnsi="Calibri" w:cs="Calibri"/>
              <w:sz w:val="36"/>
              <w:szCs w:val="36"/>
              <w:u w:val="single"/>
            </w:rPr>
            <w:t>Twitter Data analysis using Spark Streaming</w:t>
          </w:r>
          <w:r w:rsidR="00D44DC5" w:rsidRPr="00D44DC5">
            <w:rPr>
              <w:rFonts w:ascii="Calibri" w:hAnsi="Calibri" w:cs="Calibri"/>
              <w:sz w:val="36"/>
              <w:szCs w:val="36"/>
              <w:u w:val="single"/>
            </w:rPr>
            <w:t>, Kafka &amp; NodeJS</w:t>
          </w:r>
        </w:sdtContent>
      </w:sdt>
    </w:p>
    <w:p w14:paraId="37BB70A1" w14:textId="37455807" w:rsidR="00B823AA" w:rsidRPr="00D44DC5" w:rsidRDefault="00DE7CF2" w:rsidP="00D44DC5">
      <w:pPr>
        <w:pStyle w:val="Title2"/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D44DC5">
        <w:rPr>
          <w:rFonts w:ascii="Calibri" w:hAnsi="Calibri" w:cs="Calibri"/>
          <w:b/>
          <w:bCs/>
          <w:sz w:val="28"/>
          <w:szCs w:val="28"/>
        </w:rPr>
        <w:t>Gautam Saini, Shilpi Sirohi</w:t>
      </w:r>
    </w:p>
    <w:p w14:paraId="2CDC9AD2" w14:textId="3DEE7AFA" w:rsidR="00E81978" w:rsidRPr="00D44DC5" w:rsidRDefault="00DE7CF2" w:rsidP="00D44DC5">
      <w:pPr>
        <w:pStyle w:val="Title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  <w:b/>
          <w:bCs/>
          <w:sz w:val="28"/>
          <w:szCs w:val="28"/>
        </w:rPr>
        <w:t>University of South Florida</w:t>
      </w:r>
    </w:p>
    <w:p w14:paraId="262C24F6" w14:textId="74CA1951" w:rsidR="00E81978" w:rsidRPr="00D44DC5" w:rsidRDefault="00E81978" w:rsidP="00D44DC5">
      <w:pPr>
        <w:pStyle w:val="Title"/>
        <w:spacing w:line="360" w:lineRule="auto"/>
        <w:rPr>
          <w:rFonts w:ascii="Calibri" w:hAnsi="Calibri" w:cs="Calibri"/>
        </w:rPr>
      </w:pPr>
    </w:p>
    <w:p w14:paraId="2771579E" w14:textId="7B3B1C9B" w:rsidR="00DE7CF2" w:rsidRPr="00D44DC5" w:rsidRDefault="00DE7CF2" w:rsidP="00D44DC5">
      <w:pPr>
        <w:spacing w:line="360" w:lineRule="auto"/>
        <w:jc w:val="center"/>
        <w:rPr>
          <w:rFonts w:ascii="Calibri" w:hAnsi="Calibri" w:cs="Calibri"/>
        </w:rPr>
      </w:pPr>
      <w:r w:rsidRPr="00D44DC5">
        <w:rPr>
          <w:rFonts w:ascii="Calibri" w:hAnsi="Calibri" w:cs="Calibri"/>
        </w:rPr>
        <w:t>This is Project 4 for the course</w:t>
      </w:r>
    </w:p>
    <w:p w14:paraId="6D629FD5" w14:textId="6C8FCA07" w:rsidR="00DE7CF2" w:rsidRPr="00D44DC5" w:rsidRDefault="00DE7CF2" w:rsidP="00D44DC5">
      <w:pPr>
        <w:spacing w:line="360" w:lineRule="auto"/>
        <w:jc w:val="center"/>
        <w:rPr>
          <w:rFonts w:ascii="Calibri" w:eastAsia="Times New Roman" w:hAnsi="Calibri" w:cs="Calibri"/>
          <w:kern w:val="0"/>
          <w:lang w:eastAsia="en-US"/>
        </w:rPr>
      </w:pPr>
      <w:r w:rsidRPr="00D44DC5">
        <w:rPr>
          <w:rFonts w:ascii="Calibri" w:hAnsi="Calibri" w:cs="Calibri"/>
        </w:rPr>
        <w:t>CIS6930.002 ADVANCED DATABASES</w:t>
      </w:r>
    </w:p>
    <w:p w14:paraId="0692AD77" w14:textId="7B9AAC41" w:rsidR="00E81978" w:rsidRPr="00D44DC5" w:rsidRDefault="00E81978" w:rsidP="00D44DC5">
      <w:pPr>
        <w:pStyle w:val="Title2"/>
        <w:spacing w:line="360" w:lineRule="auto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alias w:val="Abstract:"/>
        <w:tag w:val="Abstract:"/>
        <w:id w:val="202146031"/>
        <w:placeholder>
          <w:docPart w:val="26F01326D15E4453A7B6118820DEAC46"/>
        </w:placeholder>
        <w:temporary/>
        <w:showingPlcHdr/>
        <w15:appearance w15:val="hidden"/>
      </w:sdtPr>
      <w:sdtEndPr/>
      <w:sdtContent>
        <w:p w14:paraId="44155545" w14:textId="77777777" w:rsidR="00E81978" w:rsidRPr="00D44DC5" w:rsidRDefault="005D3A03" w:rsidP="00D44DC5">
          <w:pPr>
            <w:pStyle w:val="SectionTitle"/>
            <w:spacing w:line="360" w:lineRule="auto"/>
            <w:rPr>
              <w:rFonts w:ascii="Calibri" w:hAnsi="Calibri" w:cs="Calibri"/>
            </w:rPr>
          </w:pPr>
          <w:r w:rsidRPr="00D44DC5">
            <w:rPr>
              <w:rStyle w:val="Heading1Char"/>
              <w:rFonts w:ascii="Calibri" w:hAnsi="Calibri" w:cs="Calibri"/>
              <w:sz w:val="32"/>
              <w:szCs w:val="32"/>
            </w:rPr>
            <w:t>Abstract</w:t>
          </w:r>
        </w:p>
      </w:sdtContent>
    </w:sdt>
    <w:p w14:paraId="01233B24" w14:textId="2658684F" w:rsidR="00E81978" w:rsidRPr="00D44DC5" w:rsidRDefault="00DE7CF2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In today’s world, </w:t>
      </w:r>
      <w:r w:rsidR="00D44DC5">
        <w:rPr>
          <w:rFonts w:ascii="Calibri" w:hAnsi="Calibri" w:cs="Calibri"/>
        </w:rPr>
        <w:t>T</w:t>
      </w:r>
      <w:r w:rsidRPr="00D44DC5">
        <w:rPr>
          <w:rFonts w:ascii="Calibri" w:hAnsi="Calibri" w:cs="Calibri"/>
        </w:rPr>
        <w:t>witter is one</w:t>
      </w:r>
      <w:r w:rsidR="00D44DC5">
        <w:rPr>
          <w:rFonts w:ascii="Calibri" w:hAnsi="Calibri" w:cs="Calibri"/>
        </w:rPr>
        <w:t xml:space="preserve"> of</w:t>
      </w:r>
      <w:r w:rsidRPr="00D44DC5">
        <w:rPr>
          <w:rFonts w:ascii="Calibri" w:hAnsi="Calibri" w:cs="Calibri"/>
        </w:rPr>
        <w:t xml:space="preserve"> the biggest source</w:t>
      </w:r>
      <w:r w:rsidR="00D44DC5">
        <w:rPr>
          <w:rFonts w:ascii="Calibri" w:hAnsi="Calibri" w:cs="Calibri"/>
        </w:rPr>
        <w:t>s</w:t>
      </w:r>
      <w:r w:rsidRPr="00D44DC5">
        <w:rPr>
          <w:rFonts w:ascii="Calibri" w:hAnsi="Calibri" w:cs="Calibri"/>
        </w:rPr>
        <w:t xml:space="preserve"> of streaming data. So much analysis can be done on that the </w:t>
      </w:r>
      <w:r w:rsidR="00D44DC5">
        <w:rPr>
          <w:rFonts w:ascii="Calibri" w:hAnsi="Calibri" w:cs="Calibri"/>
        </w:rPr>
        <w:t>T</w:t>
      </w:r>
      <w:r w:rsidRPr="00D44DC5">
        <w:rPr>
          <w:rFonts w:ascii="Calibri" w:hAnsi="Calibri" w:cs="Calibri"/>
        </w:rPr>
        <w:t xml:space="preserve">witter data like text analytics, sentiment analytics. We decided to do </w:t>
      </w:r>
      <w:r w:rsidR="008349B5" w:rsidRPr="00D44DC5">
        <w:rPr>
          <w:rFonts w:ascii="Calibri" w:hAnsi="Calibri" w:cs="Calibri"/>
        </w:rPr>
        <w:t xml:space="preserve">extract the live data </w:t>
      </w:r>
      <w:r w:rsidR="002C7D82" w:rsidRPr="00D44DC5">
        <w:rPr>
          <w:rFonts w:ascii="Calibri" w:hAnsi="Calibri" w:cs="Calibri"/>
        </w:rPr>
        <w:t xml:space="preserve">and </w:t>
      </w:r>
      <w:r w:rsidR="008349B5" w:rsidRPr="00D44DC5">
        <w:rPr>
          <w:rFonts w:ascii="Calibri" w:hAnsi="Calibri" w:cs="Calibri"/>
        </w:rPr>
        <w:t xml:space="preserve">then </w:t>
      </w:r>
      <w:r w:rsidR="00D44DC5">
        <w:rPr>
          <w:rFonts w:ascii="Calibri" w:hAnsi="Calibri" w:cs="Calibri"/>
        </w:rPr>
        <w:t xml:space="preserve">performed </w:t>
      </w:r>
      <w:r w:rsidR="008349B5" w:rsidRPr="00D44DC5">
        <w:rPr>
          <w:rFonts w:ascii="Calibri" w:hAnsi="Calibri" w:cs="Calibri"/>
        </w:rPr>
        <w:t>two analys</w:t>
      </w:r>
      <w:r w:rsidR="00D44DC5">
        <w:rPr>
          <w:rFonts w:ascii="Calibri" w:hAnsi="Calibri" w:cs="Calibri"/>
        </w:rPr>
        <w:t>e</w:t>
      </w:r>
      <w:r w:rsidR="008349B5" w:rsidRPr="00D44DC5">
        <w:rPr>
          <w:rFonts w:ascii="Calibri" w:hAnsi="Calibri" w:cs="Calibri"/>
        </w:rPr>
        <w:t xml:space="preserve">s: </w:t>
      </w:r>
      <w:r w:rsidRPr="00D44DC5">
        <w:rPr>
          <w:rFonts w:ascii="Calibri" w:hAnsi="Calibri" w:cs="Calibri"/>
        </w:rPr>
        <w:t xml:space="preserve">sentiment </w:t>
      </w:r>
      <w:r w:rsidR="006B5BD9" w:rsidRPr="00D44DC5">
        <w:rPr>
          <w:rFonts w:ascii="Calibri" w:hAnsi="Calibri" w:cs="Calibri"/>
        </w:rPr>
        <w:t>analysis and</w:t>
      </w:r>
      <w:r w:rsidR="008349B5" w:rsidRPr="00D44DC5">
        <w:rPr>
          <w:rFonts w:ascii="Calibri" w:hAnsi="Calibri" w:cs="Calibri"/>
        </w:rPr>
        <w:t xml:space="preserve"> hashtag counts</w:t>
      </w:r>
      <w:r w:rsidR="00D44DC5">
        <w:rPr>
          <w:rFonts w:ascii="Calibri" w:hAnsi="Calibri" w:cs="Calibri"/>
        </w:rPr>
        <w:t xml:space="preserve"> from streaming data</w:t>
      </w:r>
      <w:r w:rsidR="008349B5" w:rsidRPr="00D44DC5">
        <w:rPr>
          <w:rFonts w:ascii="Calibri" w:hAnsi="Calibri" w:cs="Calibri"/>
        </w:rPr>
        <w:t>.</w:t>
      </w:r>
    </w:p>
    <w:p w14:paraId="59A2407E" w14:textId="1D616CDF" w:rsidR="006B5BD9" w:rsidRPr="00D44DC5" w:rsidRDefault="006B5BD9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The project aims to design an app to fetch Twitter live data using Kafka broker </w:t>
      </w:r>
      <w:r w:rsidR="00D44DC5">
        <w:rPr>
          <w:rFonts w:ascii="Calibri" w:hAnsi="Calibri" w:cs="Calibri"/>
        </w:rPr>
        <w:t xml:space="preserve">service </w:t>
      </w:r>
      <w:r w:rsidRPr="00D44DC5">
        <w:rPr>
          <w:rFonts w:ascii="Calibri" w:hAnsi="Calibri" w:cs="Calibri"/>
        </w:rPr>
        <w:t>and Spark streams and then perform in place sentiment analysis. The project starts a node server, in the end, to display the final analyzed data onto a locally hosted web app.</w:t>
      </w:r>
    </w:p>
    <w:p w14:paraId="5F5147D8" w14:textId="67142EBB" w:rsidR="00826168" w:rsidRPr="00D44DC5" w:rsidRDefault="00826168" w:rsidP="00D44DC5">
      <w:pPr>
        <w:spacing w:line="360" w:lineRule="auto"/>
        <w:rPr>
          <w:rFonts w:ascii="Calibri" w:hAnsi="Calibri" w:cs="Calibri"/>
        </w:rPr>
      </w:pPr>
    </w:p>
    <w:p w14:paraId="0C51B8B1" w14:textId="36272256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165D1463" w14:textId="0BE3D6F6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3EBA494C" w14:textId="0B9ACFB7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4D1F508F" w14:textId="456256D0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68A953BC" w14:textId="42FE3BE6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2E4CAFE9" w14:textId="4F0550D0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19FA2D3B" w14:textId="2DA5F8F7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534CEEFA" w14:textId="4978BF17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3847C021" w14:textId="33A2859C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7CEC806B" w14:textId="18078568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7395960F" w14:textId="4CAAAEE4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4B043AF7" w14:textId="7C570346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312583B3" w14:textId="073A39D4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5FC93EA6" w14:textId="46754ED4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1D5E03C5" w14:textId="3AC34D7F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7180CC10" w14:textId="7521743A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1F74BD00" w14:textId="5C835A14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36238A22" w14:textId="0C76FE2A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4C01537E" w14:textId="69ECF87D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4305CCF2" w14:textId="50942B37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5F4ACBDF" w14:textId="537C239F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5C6F5D08" w14:textId="3750E6AE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35AE74D5" w14:textId="77777777" w:rsidR="00AB6F52" w:rsidRPr="00D44DC5" w:rsidRDefault="00AB6F52" w:rsidP="00D44DC5">
      <w:pPr>
        <w:spacing w:line="360" w:lineRule="auto"/>
        <w:rPr>
          <w:rFonts w:ascii="Calibri" w:hAnsi="Calibri" w:cs="Calibri"/>
        </w:rPr>
      </w:pPr>
    </w:p>
    <w:p w14:paraId="025F5BE2" w14:textId="77777777" w:rsidR="00826168" w:rsidRPr="00D44DC5" w:rsidRDefault="00826168" w:rsidP="00D44DC5">
      <w:pPr>
        <w:spacing w:line="360" w:lineRule="auto"/>
        <w:rPr>
          <w:rFonts w:ascii="Calibri" w:hAnsi="Calibri" w:cs="Calibri"/>
        </w:rPr>
      </w:pPr>
    </w:p>
    <w:p w14:paraId="0658184A" w14:textId="711DA057" w:rsidR="00E81978" w:rsidRPr="00D44DC5" w:rsidRDefault="00462E04" w:rsidP="00D44DC5">
      <w:pPr>
        <w:pStyle w:val="Heading1"/>
        <w:spacing w:line="360" w:lineRule="auto"/>
        <w:rPr>
          <w:rStyle w:val="Heading1Char"/>
          <w:rFonts w:ascii="Calibri" w:hAnsi="Calibri" w:cs="Calibri"/>
          <w:b/>
          <w:bCs/>
          <w:sz w:val="32"/>
          <w:szCs w:val="32"/>
        </w:rPr>
      </w:pPr>
      <w:r w:rsidRPr="00D44DC5">
        <w:rPr>
          <w:rStyle w:val="Heading1Char"/>
          <w:rFonts w:ascii="Calibri" w:hAnsi="Calibri" w:cs="Calibri"/>
          <w:b/>
          <w:bCs/>
          <w:sz w:val="32"/>
          <w:szCs w:val="32"/>
        </w:rPr>
        <w:t>Project Setup</w:t>
      </w:r>
    </w:p>
    <w:p w14:paraId="61C19606" w14:textId="275017E8" w:rsidR="007C0C9C" w:rsidRPr="00D44DC5" w:rsidRDefault="007C0C9C" w:rsidP="00D44DC5">
      <w:pPr>
        <w:pStyle w:val="Heading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Setting up the Machine</w:t>
      </w:r>
    </w:p>
    <w:p w14:paraId="7CA87F22" w14:textId="3D9A7935" w:rsidR="00E81978" w:rsidRPr="00D44DC5" w:rsidRDefault="00CA4503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We need to set</w:t>
      </w:r>
      <w:r w:rsidR="00D44DC5"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 xml:space="preserve">up the machine so that we can perform the task. </w:t>
      </w:r>
      <w:r w:rsidR="004F0EC1" w:rsidRPr="00D44DC5">
        <w:rPr>
          <w:rFonts w:ascii="Calibri" w:hAnsi="Calibri" w:cs="Calibri"/>
        </w:rPr>
        <w:t>The instructions are to setup Windows 10 machine.</w:t>
      </w:r>
      <w:r w:rsidR="005E05B6" w:rsidRPr="00D44DC5"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>Below are the requirements-</w:t>
      </w:r>
    </w:p>
    <w:p w14:paraId="6906D7ED" w14:textId="70950B6C" w:rsidR="00CA4503" w:rsidRPr="00D44DC5" w:rsidRDefault="00CA4503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Java 8</w:t>
      </w:r>
    </w:p>
    <w:p w14:paraId="20E41BC8" w14:textId="0B69D507" w:rsidR="00D67951" w:rsidRPr="00D44DC5" w:rsidRDefault="00D67951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Python 3.7</w:t>
      </w:r>
    </w:p>
    <w:p w14:paraId="761E371F" w14:textId="551285DC" w:rsidR="008F3A32" w:rsidRPr="00D44DC5" w:rsidRDefault="008F3A32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Node.js</w:t>
      </w:r>
    </w:p>
    <w:p w14:paraId="6CC5EC00" w14:textId="5A76D302" w:rsidR="00CA4503" w:rsidRPr="00D44DC5" w:rsidRDefault="00CA4503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Spark</w:t>
      </w:r>
    </w:p>
    <w:p w14:paraId="4BF50CB6" w14:textId="6F31BA0E" w:rsidR="00CA4503" w:rsidRPr="00D44DC5" w:rsidRDefault="00CA4503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Zookeeper</w:t>
      </w:r>
    </w:p>
    <w:p w14:paraId="61BB93AF" w14:textId="3BDAD1F7" w:rsidR="00CA4503" w:rsidRPr="00D44DC5" w:rsidRDefault="00CA4503" w:rsidP="00D44DC5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Kafka</w:t>
      </w:r>
    </w:p>
    <w:p w14:paraId="468538AF" w14:textId="149B4AE2" w:rsidR="00BC526A" w:rsidRPr="00D44DC5" w:rsidRDefault="00507C65" w:rsidP="00831423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Visual Studio Code Editor</w:t>
      </w:r>
      <w:r w:rsidR="00D44DC5" w:rsidRPr="00D44DC5">
        <w:rPr>
          <w:rFonts w:ascii="Calibri" w:hAnsi="Calibri" w:cs="Calibri"/>
        </w:rPr>
        <w:t xml:space="preserve"> to install c++ development distribution</w:t>
      </w:r>
    </w:p>
    <w:p w14:paraId="1383C826" w14:textId="1B89E4CC" w:rsidR="009B3EAE" w:rsidRPr="00D44DC5" w:rsidRDefault="009B3EAE" w:rsidP="00D44DC5">
      <w:pPr>
        <w:pStyle w:val="ListParagraph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To setup Spark, download the latest Spark from the official website ( </w:t>
      </w:r>
      <w:hyperlink r:id="rId9" w:history="1">
        <w:r w:rsidRPr="00D44DC5">
          <w:rPr>
            <w:rStyle w:val="Hyperlink"/>
            <w:rFonts w:ascii="Calibri" w:hAnsi="Calibri" w:cs="Calibri"/>
          </w:rPr>
          <w:t>https://spark.apache.org/downloads.html</w:t>
        </w:r>
      </w:hyperlink>
      <w:r w:rsidRPr="00D44DC5">
        <w:rPr>
          <w:rFonts w:ascii="Calibri" w:hAnsi="Calibri" w:cs="Calibri"/>
        </w:rPr>
        <w:t xml:space="preserve"> ). While downloading make sure to select package type as “Pre-build”. Then set</w:t>
      </w:r>
      <w:r w:rsidR="00D44DC5"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>up the environment variables</w:t>
      </w:r>
    </w:p>
    <w:p w14:paraId="5CB37EAC" w14:textId="71F7DFAC" w:rsidR="009B3EAE" w:rsidRPr="00D44DC5" w:rsidRDefault="009B3EAE" w:rsidP="00D44DC5">
      <w:pPr>
        <w:pStyle w:val="ListParagraph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  <w:noProof/>
        </w:rPr>
        <w:drawing>
          <wp:inline distT="0" distB="0" distL="0" distR="0" wp14:anchorId="4269F227" wp14:editId="3922917C">
            <wp:extent cx="4756150" cy="1422093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37"/>
                    <a:stretch/>
                  </pic:blipFill>
                  <pic:spPr bwMode="auto">
                    <a:xfrm>
                      <a:off x="0" y="0"/>
                      <a:ext cx="4877783" cy="14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2E5F9" w14:textId="15536098" w:rsidR="009B3EAE" w:rsidRPr="00D44DC5" w:rsidRDefault="009B3EAE" w:rsidP="00D44DC5">
      <w:pPr>
        <w:pStyle w:val="ListParagraph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lastRenderedPageBreak/>
        <w:t>Also, add it to the Path</w:t>
      </w:r>
      <w:r w:rsidR="00DF7BEA" w:rsidRPr="00D44DC5">
        <w:rPr>
          <w:rFonts w:ascii="Calibri" w:hAnsi="Calibri" w:cs="Calibri"/>
          <w:noProof/>
        </w:rPr>
        <w:drawing>
          <wp:inline distT="0" distB="0" distL="0" distR="0" wp14:anchorId="601F49B8" wp14:editId="45EFA32A">
            <wp:extent cx="4761418" cy="16700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389" cy="16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E3B1" w14:textId="3B3F5C41" w:rsidR="009B3EAE" w:rsidRPr="00D44DC5" w:rsidRDefault="00AD5F00" w:rsidP="00D44DC5">
      <w:pPr>
        <w:pStyle w:val="ListParagraph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To run Kafka on windows 10, </w:t>
      </w:r>
      <w:r w:rsidR="00D44DC5">
        <w:rPr>
          <w:rFonts w:ascii="Calibri" w:hAnsi="Calibri" w:cs="Calibri"/>
        </w:rPr>
        <w:t xml:space="preserve">the </w:t>
      </w:r>
      <w:r w:rsidR="00D70E7D" w:rsidRPr="00D44DC5">
        <w:rPr>
          <w:rFonts w:ascii="Calibri" w:hAnsi="Calibri" w:cs="Calibri"/>
        </w:rPr>
        <w:t>zookeeper needs to be set</w:t>
      </w:r>
      <w:r w:rsidR="00D44DC5">
        <w:rPr>
          <w:rFonts w:ascii="Calibri" w:hAnsi="Calibri" w:cs="Calibri"/>
        </w:rPr>
        <w:t xml:space="preserve"> </w:t>
      </w:r>
      <w:r w:rsidR="00D70E7D" w:rsidRPr="00D44DC5">
        <w:rPr>
          <w:rFonts w:ascii="Calibri" w:hAnsi="Calibri" w:cs="Calibri"/>
        </w:rPr>
        <w:t>up first. Please follow the instructions given at the link for the setup of zookeeper and Kafka.</w:t>
      </w:r>
    </w:p>
    <w:p w14:paraId="55D6DDA6" w14:textId="3570662C" w:rsidR="009B3EAE" w:rsidRPr="00D44DC5" w:rsidRDefault="00A3676E" w:rsidP="00D44DC5">
      <w:pPr>
        <w:pStyle w:val="ListParagraph"/>
        <w:spacing w:line="360" w:lineRule="auto"/>
        <w:rPr>
          <w:rFonts w:ascii="Calibri" w:hAnsi="Calibri" w:cs="Calibri"/>
        </w:rPr>
      </w:pPr>
      <w:hyperlink r:id="rId12" w:history="1">
        <w:r w:rsidR="009B3EAE" w:rsidRPr="00D44DC5">
          <w:rPr>
            <w:rStyle w:val="Hyperlink"/>
            <w:rFonts w:ascii="Calibri" w:hAnsi="Calibri" w:cs="Calibri"/>
          </w:rPr>
          <w:t>https://dzone.com/articles/running-apache-kafka-on-windows-os</w:t>
        </w:r>
      </w:hyperlink>
    </w:p>
    <w:p w14:paraId="340C7423" w14:textId="77777777" w:rsidR="00E8776B" w:rsidRPr="00D44DC5" w:rsidRDefault="00E8776B" w:rsidP="00D44DC5">
      <w:pPr>
        <w:pStyle w:val="ListParagraph"/>
        <w:spacing w:line="360" w:lineRule="auto"/>
        <w:rPr>
          <w:rFonts w:ascii="Calibri" w:hAnsi="Calibri" w:cs="Calibri"/>
        </w:rPr>
      </w:pPr>
    </w:p>
    <w:p w14:paraId="1A66332B" w14:textId="2835B752" w:rsidR="00305809" w:rsidRPr="00D44DC5" w:rsidRDefault="00305809" w:rsidP="00D44DC5">
      <w:pPr>
        <w:pStyle w:val="Heading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Creating Topics for Kafka</w:t>
      </w:r>
    </w:p>
    <w:p w14:paraId="02194BE5" w14:textId="774728D8" w:rsid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D44DC5">
        <w:rPr>
          <w:rFonts w:ascii="Calibri" w:hAnsi="Calibri" w:cs="Calibri"/>
        </w:rPr>
        <w:t>Topics are virtual groups of one or many partitions across Kafka brokers in a Kafka cluster.</w:t>
      </w:r>
      <w:r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>A single Kafka broker stores messages in a partition in an ordered fashion i.e. appends them one message after another and creates a log file.</w:t>
      </w:r>
    </w:p>
    <w:p w14:paraId="25E22212" w14:textId="77777777" w:rsidR="00D44DC5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</w:p>
    <w:p w14:paraId="3BF16F2B" w14:textId="5AFF534D" w:rsidR="00D44DC5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D44DC5">
        <w:rPr>
          <w:rFonts w:ascii="Calibri" w:hAnsi="Calibri" w:cs="Calibri"/>
        </w:rPr>
        <w:t>Producers write messages to the tail of these logs that consumers read at their own pace.</w:t>
      </w:r>
      <w:r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>Kafka scales topic consumption by distributing partitions among a consumer group, which is a set of consumers sharing a common group identifier.</w:t>
      </w:r>
      <w:r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>Here we are two different type</w:t>
      </w:r>
      <w:r>
        <w:rPr>
          <w:rFonts w:ascii="Calibri" w:hAnsi="Calibri" w:cs="Calibri"/>
        </w:rPr>
        <w:t>s</w:t>
      </w:r>
      <w:r w:rsidRPr="00D44DC5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 xml:space="preserve">analysis, so we created two topics to store the results. </w:t>
      </w:r>
      <w:r>
        <w:rPr>
          <w:rFonts w:ascii="Calibri" w:hAnsi="Calibri" w:cs="Calibri"/>
        </w:rPr>
        <w:t xml:space="preserve"> </w:t>
      </w:r>
      <w:r w:rsidRPr="00D44DC5">
        <w:rPr>
          <w:rFonts w:ascii="Calibri" w:hAnsi="Calibri" w:cs="Calibri"/>
        </w:rPr>
        <w:t xml:space="preserve">For hashtag count, </w:t>
      </w:r>
      <w:r>
        <w:rPr>
          <w:rFonts w:ascii="Calibri" w:hAnsi="Calibri" w:cs="Calibri"/>
        </w:rPr>
        <w:t xml:space="preserve">the </w:t>
      </w:r>
      <w:r w:rsidRPr="00D44DC5">
        <w:rPr>
          <w:rFonts w:ascii="Calibri" w:hAnsi="Calibri" w:cs="Calibri"/>
        </w:rPr>
        <w:t>topic is</w:t>
      </w:r>
      <w:r>
        <w:rPr>
          <w:rFonts w:ascii="Calibri" w:hAnsi="Calibri" w:cs="Calibri"/>
        </w:rPr>
        <w:t xml:space="preserve"> “</w:t>
      </w:r>
      <w:r w:rsidRPr="00D44DC5">
        <w:rPr>
          <w:rFonts w:ascii="Calibri" w:hAnsi="Calibri" w:cs="Calibri"/>
          <w:b/>
          <w:bCs/>
        </w:rPr>
        <w:t>processedtweets</w:t>
      </w:r>
      <w:r>
        <w:rPr>
          <w:rFonts w:ascii="Calibri" w:hAnsi="Calibri" w:cs="Calibri"/>
        </w:rPr>
        <w:t xml:space="preserve">” </w:t>
      </w:r>
      <w:r w:rsidRPr="00D44DC5">
        <w:rPr>
          <w:rFonts w:ascii="Calibri" w:hAnsi="Calibri" w:cs="Calibri"/>
        </w:rPr>
        <w:t xml:space="preserve">For sentiment analysis, </w:t>
      </w:r>
      <w:r>
        <w:rPr>
          <w:rFonts w:ascii="Calibri" w:hAnsi="Calibri" w:cs="Calibri"/>
        </w:rPr>
        <w:t xml:space="preserve">the </w:t>
      </w:r>
      <w:r w:rsidRPr="00D44DC5">
        <w:rPr>
          <w:rFonts w:ascii="Calibri" w:hAnsi="Calibri" w:cs="Calibri"/>
        </w:rPr>
        <w:t xml:space="preserve">topic is </w:t>
      </w:r>
      <w:r>
        <w:rPr>
          <w:rFonts w:ascii="Calibri" w:hAnsi="Calibri" w:cs="Calibri"/>
        </w:rPr>
        <w:t>“</w:t>
      </w:r>
      <w:r w:rsidRPr="00D44DC5">
        <w:rPr>
          <w:rFonts w:ascii="Calibri" w:hAnsi="Calibri" w:cs="Calibri"/>
          <w:b/>
          <w:bCs/>
        </w:rPr>
        <w:t>processSentiments</w:t>
      </w:r>
      <w:r>
        <w:rPr>
          <w:rFonts w:ascii="Calibri" w:hAnsi="Calibri" w:cs="Calibri"/>
          <w:b/>
          <w:bCs/>
        </w:rPr>
        <w:t>”.</w:t>
      </w:r>
    </w:p>
    <w:p w14:paraId="38428DD4" w14:textId="77777777" w:rsidR="00D44DC5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</w:p>
    <w:p w14:paraId="6C47C33F" w14:textId="0407C519" w:rsidR="00D44DC5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start_app.py script automatically takes care of creating topics but in case if a new topic is required then execute the following c</w:t>
      </w:r>
      <w:r w:rsidRPr="00D44DC5">
        <w:rPr>
          <w:rFonts w:ascii="Calibri" w:hAnsi="Calibri" w:cs="Calibri"/>
        </w:rPr>
        <w:t xml:space="preserve">ommand to create </w:t>
      </w:r>
      <w:r>
        <w:rPr>
          <w:rFonts w:ascii="Calibri" w:hAnsi="Calibri" w:cs="Calibri"/>
        </w:rPr>
        <w:t>it</w:t>
      </w:r>
      <w:r w:rsidRPr="00D44DC5">
        <w:rPr>
          <w:rFonts w:ascii="Calibri" w:hAnsi="Calibri" w:cs="Calibri"/>
        </w:rPr>
        <w:t>:</w:t>
      </w:r>
    </w:p>
    <w:p w14:paraId="181A41CC" w14:textId="0407C519" w:rsidR="00D44DC5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D44DC5">
        <w:rPr>
          <w:rFonts w:ascii="Calibri" w:hAnsi="Calibri" w:cs="Calibri"/>
        </w:rPr>
        <w:t>afka-topics.bat --create --zookeeper localhost:2181 --replication-factor 1 --partitions 1 --topic &lt;your_topic&gt;</w:t>
      </w:r>
    </w:p>
    <w:p w14:paraId="72D510D5" w14:textId="425AF6F7" w:rsidR="00403794" w:rsidRPr="00D44DC5" w:rsidRDefault="00D44DC5" w:rsidP="00D44DC5">
      <w:pPr>
        <w:pStyle w:val="NormalWeb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Open the command prompt and go to %KAFKA_HOME%\bin\windows and then execute the above command.</w:t>
      </w:r>
    </w:p>
    <w:p w14:paraId="79BBAD73" w14:textId="388623F8" w:rsidR="00403794" w:rsidRPr="00D44DC5" w:rsidRDefault="000275CD" w:rsidP="00D44DC5">
      <w:pPr>
        <w:pStyle w:val="Heading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lastRenderedPageBreak/>
        <w:t>Setting up the project in VS code</w:t>
      </w:r>
    </w:p>
    <w:p w14:paraId="0D1EC2E1" w14:textId="73DFE70D" w:rsidR="00294C4C" w:rsidRPr="00D44DC5" w:rsidRDefault="00294C4C" w:rsidP="00D44DC5">
      <w:pPr>
        <w:spacing w:line="360" w:lineRule="auto"/>
        <w:ind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>Clone the code from</w:t>
      </w:r>
      <w:r w:rsidR="004D380E" w:rsidRPr="00D44DC5">
        <w:rPr>
          <w:rFonts w:ascii="Calibri" w:hAnsi="Calibri" w:cs="Calibri"/>
        </w:rPr>
        <w:t xml:space="preserve"> the </w:t>
      </w:r>
      <w:r w:rsidR="00B43273" w:rsidRPr="00D44DC5">
        <w:rPr>
          <w:rFonts w:ascii="Calibri" w:hAnsi="Calibri" w:cs="Calibri"/>
        </w:rPr>
        <w:t>GitHub</w:t>
      </w:r>
      <w:r w:rsidR="004D380E" w:rsidRPr="00D44DC5">
        <w:rPr>
          <w:rFonts w:ascii="Calibri" w:hAnsi="Calibri" w:cs="Calibri"/>
        </w:rPr>
        <w:t xml:space="preserve"> repo</w:t>
      </w:r>
      <w:r w:rsidRPr="00D44DC5">
        <w:rPr>
          <w:rFonts w:ascii="Calibri" w:hAnsi="Calibri" w:cs="Calibri"/>
        </w:rPr>
        <w:t xml:space="preserve"> </w:t>
      </w:r>
      <w:hyperlink r:id="rId13" w:history="1">
        <w:r w:rsidRPr="00D44DC5">
          <w:rPr>
            <w:rStyle w:val="Hyperlink"/>
            <w:rFonts w:ascii="Calibri" w:hAnsi="Calibri" w:cs="Calibri"/>
          </w:rPr>
          <w:t>https://github.com/KaleidoscopeIM/kafka-Spark-Node-Realtime-Twitter-Sentiment-Analysis.git</w:t>
        </w:r>
      </w:hyperlink>
    </w:p>
    <w:p w14:paraId="68B4B9A7" w14:textId="5895047D" w:rsidR="004D380E" w:rsidRPr="00D44DC5" w:rsidRDefault="004D380E" w:rsidP="00D44DC5">
      <w:pPr>
        <w:spacing w:line="360" w:lineRule="auto"/>
        <w:ind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There are two parts </w:t>
      </w:r>
      <w:r w:rsidR="006862DF" w:rsidRPr="00D44DC5">
        <w:rPr>
          <w:rFonts w:ascii="Calibri" w:hAnsi="Calibri" w:cs="Calibri"/>
        </w:rPr>
        <w:t xml:space="preserve">of the code: </w:t>
      </w:r>
      <w:r w:rsidR="00E928C8" w:rsidRPr="00D44DC5">
        <w:rPr>
          <w:rFonts w:ascii="Calibri" w:hAnsi="Calibri" w:cs="Calibri"/>
        </w:rPr>
        <w:t>UI which</w:t>
      </w:r>
      <w:r w:rsidR="006862DF" w:rsidRPr="00D44DC5">
        <w:rPr>
          <w:rFonts w:ascii="Calibri" w:hAnsi="Calibri" w:cs="Calibri"/>
        </w:rPr>
        <w:t xml:space="preserve"> is a node.js application and Spark Application which is written in python.</w:t>
      </w:r>
    </w:p>
    <w:p w14:paraId="67DA0BB8" w14:textId="5D425E37" w:rsidR="002B67E7" w:rsidRPr="00D44DC5" w:rsidRDefault="002B67E7" w:rsidP="00D44DC5">
      <w:pPr>
        <w:pStyle w:val="Heading3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Setup Spark Backend application</w:t>
      </w:r>
    </w:p>
    <w:p w14:paraId="5E581254" w14:textId="6ECF3EAD" w:rsidR="00245DA1" w:rsidRPr="00D44DC5" w:rsidRDefault="00D67951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Go to the folder and then </w:t>
      </w:r>
      <w:r w:rsidR="001C2A50" w:rsidRPr="00D44DC5">
        <w:rPr>
          <w:rFonts w:ascii="Calibri" w:hAnsi="Calibri" w:cs="Calibri"/>
        </w:rPr>
        <w:t xml:space="preserve">download all the dependencies. </w:t>
      </w:r>
      <w:r w:rsidR="00D44DC5">
        <w:rPr>
          <w:rFonts w:ascii="Calibri" w:hAnsi="Calibri" w:cs="Calibri"/>
        </w:rPr>
        <w:t>The r</w:t>
      </w:r>
      <w:r w:rsidR="001C2A50" w:rsidRPr="00D44DC5">
        <w:rPr>
          <w:rFonts w:ascii="Calibri" w:hAnsi="Calibri" w:cs="Calibri"/>
        </w:rPr>
        <w:t>equirement file is already available with the code. Go to terminal and execute the</w:t>
      </w:r>
      <w:r w:rsidR="0092080F" w:rsidRPr="00D44DC5">
        <w:rPr>
          <w:rFonts w:ascii="Calibri" w:hAnsi="Calibri" w:cs="Calibri"/>
        </w:rPr>
        <w:t xml:space="preserve"> below</w:t>
      </w:r>
      <w:r w:rsidR="001C2A50" w:rsidRPr="00D44DC5">
        <w:rPr>
          <w:rFonts w:ascii="Calibri" w:hAnsi="Calibri" w:cs="Calibri"/>
        </w:rPr>
        <w:t xml:space="preserve"> command</w:t>
      </w:r>
      <w:r w:rsidR="009D1DC8" w:rsidRPr="00D44DC5">
        <w:rPr>
          <w:rFonts w:ascii="Calibri" w:hAnsi="Calibri" w:cs="Calibri"/>
        </w:rPr>
        <w:t xml:space="preserve"> </w:t>
      </w:r>
    </w:p>
    <w:p w14:paraId="56253B6C" w14:textId="3CECAA8F" w:rsidR="00D67951" w:rsidRPr="00D44DC5" w:rsidRDefault="001C2A50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 install requirement.txt</w:t>
      </w:r>
    </w:p>
    <w:p w14:paraId="0063F4F3" w14:textId="41BD5859" w:rsidR="00ED2E56" w:rsidRPr="00D44DC5" w:rsidRDefault="00ED2E56" w:rsidP="00D44DC5">
      <w:pPr>
        <w:pStyle w:val="Heading3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Setup UI application</w:t>
      </w:r>
    </w:p>
    <w:p w14:paraId="615DCA54" w14:textId="371F3CA2" w:rsidR="00C853B2" w:rsidRPr="00D44DC5" w:rsidRDefault="008F3A32" w:rsidP="00D44DC5">
      <w:pPr>
        <w:spacing w:line="360" w:lineRule="auto"/>
        <w:ind w:left="720" w:firstLine="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DC5">
        <w:rPr>
          <w:rFonts w:ascii="Calibri" w:hAnsi="Calibri" w:cs="Calibri"/>
        </w:rPr>
        <w:t xml:space="preserve">Go into the folder </w:t>
      </w:r>
      <w:r w:rsidRPr="00D44DC5">
        <w:rPr>
          <w:rFonts w:ascii="Calibri" w:hAnsi="Calibri" w:cs="Calibri"/>
          <w:b/>
          <w:bCs/>
        </w:rPr>
        <w:t>node_server</w:t>
      </w:r>
      <w:r w:rsidR="00833E80" w:rsidRPr="00D44DC5">
        <w:rPr>
          <w:rFonts w:ascii="Calibri" w:hAnsi="Calibri" w:cs="Calibri"/>
        </w:rPr>
        <w:t>/ and then install all node related dependencies. Go to the terminal</w:t>
      </w:r>
      <w:r w:rsidR="004953BF" w:rsidRPr="00D44DC5">
        <w:rPr>
          <w:rFonts w:ascii="Calibri" w:hAnsi="Calibri" w:cs="Calibri"/>
        </w:rPr>
        <w:t xml:space="preserve"> and execute the command </w:t>
      </w:r>
      <w:r w:rsidR="004953BF" w:rsidRPr="00D44DC5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</w:t>
      </w:r>
    </w:p>
    <w:p w14:paraId="20D4BDB3" w14:textId="0318E1A4" w:rsidR="00C853B2" w:rsidRPr="00D44DC5" w:rsidRDefault="00C853B2" w:rsidP="00D44DC5">
      <w:pPr>
        <w:spacing w:line="360" w:lineRule="auto"/>
        <w:ind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Now the </w:t>
      </w:r>
      <w:r w:rsidR="00943FE7" w:rsidRPr="00D44DC5">
        <w:rPr>
          <w:rFonts w:ascii="Calibri" w:hAnsi="Calibri" w:cs="Calibri"/>
        </w:rPr>
        <w:t xml:space="preserve">machine and </w:t>
      </w:r>
      <w:r w:rsidRPr="00D44DC5">
        <w:rPr>
          <w:rFonts w:ascii="Calibri" w:hAnsi="Calibri" w:cs="Calibri"/>
        </w:rPr>
        <w:t xml:space="preserve">application setup </w:t>
      </w:r>
      <w:r w:rsidR="00D44DC5">
        <w:rPr>
          <w:rFonts w:ascii="Calibri" w:hAnsi="Calibri" w:cs="Calibri"/>
        </w:rPr>
        <w:t>is</w:t>
      </w:r>
      <w:r w:rsidRPr="00D44DC5">
        <w:rPr>
          <w:rFonts w:ascii="Calibri" w:hAnsi="Calibri" w:cs="Calibri"/>
        </w:rPr>
        <w:t xml:space="preserve"> completed</w:t>
      </w:r>
      <w:r w:rsidR="00C9264D" w:rsidRPr="00D44DC5">
        <w:rPr>
          <w:rFonts w:ascii="Calibri" w:hAnsi="Calibri" w:cs="Calibri"/>
        </w:rPr>
        <w:t>.</w:t>
      </w:r>
    </w:p>
    <w:p w14:paraId="000ABDC7" w14:textId="4AF3D3DE" w:rsidR="00165EC8" w:rsidRPr="00D44DC5" w:rsidRDefault="00AC2CC7" w:rsidP="00D44DC5">
      <w:pPr>
        <w:pStyle w:val="Heading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Application Code</w:t>
      </w:r>
    </w:p>
    <w:p w14:paraId="0713D3E1" w14:textId="7988C8FC" w:rsidR="00F61B5C" w:rsidRPr="00D44DC5" w:rsidRDefault="00F61B5C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Below is the structure of the code</w:t>
      </w:r>
    </w:p>
    <w:p w14:paraId="0F936D1A" w14:textId="4249C759" w:rsidR="00F61B5C" w:rsidRPr="00D44DC5" w:rsidRDefault="00F61B5C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  <w:noProof/>
        </w:rPr>
        <w:drawing>
          <wp:inline distT="0" distB="0" distL="0" distR="0" wp14:anchorId="237187FD" wp14:editId="267AB2EF">
            <wp:extent cx="5384800" cy="3928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79" t="10088" r="7179" b="4519"/>
                    <a:stretch/>
                  </pic:blipFill>
                  <pic:spPr bwMode="auto">
                    <a:xfrm>
                      <a:off x="0" y="0"/>
                      <a:ext cx="5408759" cy="394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1E62" w14:textId="763EE824" w:rsidR="00D06C70" w:rsidRPr="00D44DC5" w:rsidRDefault="0076285B" w:rsidP="00D44DC5">
      <w:pPr>
        <w:pStyle w:val="Heading3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lastRenderedPageBreak/>
        <w:t>Kafka_spark_stream</w:t>
      </w:r>
    </w:p>
    <w:p w14:paraId="665C9500" w14:textId="3656392C" w:rsidR="0076285B" w:rsidRPr="00D44DC5" w:rsidRDefault="0076285B" w:rsidP="00D44DC5">
      <w:pPr>
        <w:pStyle w:val="Heading5"/>
        <w:spacing w:line="360" w:lineRule="auto"/>
        <w:rPr>
          <w:rFonts w:ascii="Calibri" w:hAnsi="Calibri" w:cs="Calibri"/>
          <w:b/>
          <w:bCs/>
        </w:rPr>
      </w:pPr>
      <w:r w:rsidRPr="00D44DC5">
        <w:rPr>
          <w:rFonts w:ascii="Calibri" w:hAnsi="Calibri" w:cs="Calibri"/>
          <w:b/>
          <w:bCs/>
        </w:rPr>
        <w:t>Configuration.con</w:t>
      </w:r>
      <w:r w:rsidR="0006749D" w:rsidRPr="00D44DC5">
        <w:rPr>
          <w:rFonts w:ascii="Calibri" w:hAnsi="Calibri" w:cs="Calibri"/>
          <w:b/>
          <w:bCs/>
        </w:rPr>
        <w:t xml:space="preserve">f file: </w:t>
      </w:r>
    </w:p>
    <w:p w14:paraId="24DC101F" w14:textId="4C3D8D0B" w:rsidR="0006749D" w:rsidRPr="00D44DC5" w:rsidRDefault="0006749D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>This file contains the configuration</w:t>
      </w:r>
      <w:r w:rsidR="00FC0D4D" w:rsidRPr="00D44DC5">
        <w:rPr>
          <w:rFonts w:ascii="Calibri" w:hAnsi="Calibri" w:cs="Calibri"/>
        </w:rPr>
        <w:t xml:space="preserve"> of the application.</w:t>
      </w:r>
      <w:r w:rsidR="00814DCB" w:rsidRPr="00D44DC5">
        <w:rPr>
          <w:rFonts w:ascii="Calibri" w:hAnsi="Calibri" w:cs="Calibri"/>
        </w:rPr>
        <w:t xml:space="preserve"> To run the code, </w:t>
      </w:r>
      <w:r w:rsidR="00D44DC5">
        <w:rPr>
          <w:rFonts w:ascii="Calibri" w:hAnsi="Calibri" w:cs="Calibri"/>
        </w:rPr>
        <w:t xml:space="preserve">the </w:t>
      </w:r>
      <w:r w:rsidR="00814DCB" w:rsidRPr="00D44DC5">
        <w:rPr>
          <w:rFonts w:ascii="Calibri" w:hAnsi="Calibri" w:cs="Calibri"/>
        </w:rPr>
        <w:t xml:space="preserve">user has to add/modify </w:t>
      </w:r>
      <w:r w:rsidR="00D44DC5">
        <w:rPr>
          <w:rFonts w:ascii="Calibri" w:hAnsi="Calibri" w:cs="Calibri"/>
        </w:rPr>
        <w:t xml:space="preserve">the </w:t>
      </w:r>
      <w:r w:rsidR="00814DCB" w:rsidRPr="00D44DC5">
        <w:rPr>
          <w:rFonts w:ascii="Calibri" w:hAnsi="Calibri" w:cs="Calibri"/>
        </w:rPr>
        <w:t>below values.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</w:tblGrid>
      <w:tr w:rsidR="00814DCB" w:rsidRPr="00D44DC5" w14:paraId="26BC3496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CB1E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  <w:r w:rsidRPr="00D44DC5">
              <w:rPr>
                <w:rFonts w:ascii="Calibri" w:eastAsia="Times New Roman" w:hAnsi="Calibri" w:cs="Calibri"/>
                <w:kern w:val="0"/>
                <w:lang w:eastAsia="en-US"/>
              </w:rPr>
              <w:t>[API_details]</w:t>
            </w:r>
          </w:p>
        </w:tc>
      </w:tr>
      <w:tr w:rsidR="00814DCB" w:rsidRPr="00D44DC5" w14:paraId="5BF1F92C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2D8B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</w:p>
        </w:tc>
      </w:tr>
    </w:tbl>
    <w:p w14:paraId="6CF0F85B" w14:textId="77777777" w:rsidR="00814DCB" w:rsidRPr="00D44DC5" w:rsidRDefault="00814DCB" w:rsidP="00D44DC5">
      <w:pPr>
        <w:spacing w:line="360" w:lineRule="auto"/>
        <w:ind w:left="675" w:firstLine="0"/>
        <w:rPr>
          <w:rFonts w:ascii="Calibri" w:eastAsia="Times New Roman" w:hAnsi="Calibri" w:cs="Calibri"/>
          <w:vanish/>
          <w:kern w:val="0"/>
          <w:lang w:eastAsia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</w:tblGrid>
      <w:tr w:rsidR="00814DCB" w:rsidRPr="00D44DC5" w14:paraId="5C2D59F5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A00F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  <w:r w:rsidRPr="00D44DC5">
              <w:rPr>
                <w:rFonts w:ascii="Calibri" w:eastAsia="Times New Roman" w:hAnsi="Calibri" w:cs="Calibri"/>
                <w:kern w:val="0"/>
                <w:lang w:eastAsia="en-US"/>
              </w:rPr>
              <w:t>consumer_key = ${{ secrets.consumer_key }}</w:t>
            </w:r>
          </w:p>
        </w:tc>
      </w:tr>
      <w:tr w:rsidR="00814DCB" w:rsidRPr="00D44DC5" w14:paraId="18C7622E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E53E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</w:p>
        </w:tc>
      </w:tr>
    </w:tbl>
    <w:p w14:paraId="340E2C58" w14:textId="77777777" w:rsidR="00814DCB" w:rsidRPr="00D44DC5" w:rsidRDefault="00814DCB" w:rsidP="00D44DC5">
      <w:pPr>
        <w:spacing w:line="360" w:lineRule="auto"/>
        <w:ind w:left="675" w:firstLine="0"/>
        <w:rPr>
          <w:rFonts w:ascii="Calibri" w:eastAsia="Times New Roman" w:hAnsi="Calibri" w:cs="Calibri"/>
          <w:vanish/>
          <w:kern w:val="0"/>
          <w:lang w:eastAsia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</w:tblGrid>
      <w:tr w:rsidR="00814DCB" w:rsidRPr="00D44DC5" w14:paraId="78632116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F733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  <w:r w:rsidRPr="00D44DC5">
              <w:rPr>
                <w:rFonts w:ascii="Calibri" w:eastAsia="Times New Roman" w:hAnsi="Calibri" w:cs="Calibri"/>
                <w:kern w:val="0"/>
                <w:lang w:eastAsia="en-US"/>
              </w:rPr>
              <w:t>consumer_secret = ${{ secrets.consumer_secret }}</w:t>
            </w:r>
          </w:p>
        </w:tc>
      </w:tr>
      <w:tr w:rsidR="00814DCB" w:rsidRPr="00D44DC5" w14:paraId="2F1AF941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46BA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</w:p>
        </w:tc>
      </w:tr>
    </w:tbl>
    <w:p w14:paraId="38D9087B" w14:textId="77777777" w:rsidR="00814DCB" w:rsidRPr="00D44DC5" w:rsidRDefault="00814DCB" w:rsidP="00D44DC5">
      <w:pPr>
        <w:spacing w:line="360" w:lineRule="auto"/>
        <w:ind w:left="675" w:firstLine="0"/>
        <w:rPr>
          <w:rFonts w:ascii="Calibri" w:eastAsia="Times New Roman" w:hAnsi="Calibri" w:cs="Calibri"/>
          <w:vanish/>
          <w:kern w:val="0"/>
          <w:lang w:eastAsia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</w:tblGrid>
      <w:tr w:rsidR="00814DCB" w:rsidRPr="00D44DC5" w14:paraId="70690BBF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36AA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  <w:r w:rsidRPr="00D44DC5">
              <w:rPr>
                <w:rFonts w:ascii="Calibri" w:eastAsia="Times New Roman" w:hAnsi="Calibri" w:cs="Calibri"/>
                <w:kern w:val="0"/>
                <w:lang w:eastAsia="en-US"/>
              </w:rPr>
              <w:t>access_token = ${{ secrets.access_token }}</w:t>
            </w:r>
          </w:p>
        </w:tc>
      </w:tr>
      <w:tr w:rsidR="00814DCB" w:rsidRPr="00D44DC5" w14:paraId="26BD8EEC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7F1F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</w:p>
        </w:tc>
      </w:tr>
    </w:tbl>
    <w:p w14:paraId="33D7933A" w14:textId="6B92C906" w:rsidR="00814DCB" w:rsidRPr="00D44DC5" w:rsidRDefault="00814DCB" w:rsidP="00D44DC5">
      <w:pPr>
        <w:spacing w:line="360" w:lineRule="auto"/>
        <w:ind w:left="675" w:firstLine="0"/>
        <w:rPr>
          <w:rFonts w:ascii="Calibri" w:eastAsia="Times New Roman" w:hAnsi="Calibri" w:cs="Calibri"/>
          <w:kern w:val="0"/>
          <w:lang w:eastAsia="en-US"/>
        </w:rPr>
      </w:pPr>
      <w:r w:rsidRPr="00D44DC5">
        <w:rPr>
          <w:rFonts w:ascii="Calibri" w:eastAsia="Times New Roman" w:hAnsi="Calibri" w:cs="Calibri"/>
          <w:kern w:val="0"/>
          <w:lang w:eastAsia="en-US"/>
        </w:rPr>
        <w:t>access_secret = ${{ secrets.access_secret }}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814DCB" w:rsidRPr="00D44DC5" w14:paraId="1F8B0BEF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32C9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  <w:r w:rsidRPr="00D44DC5">
              <w:rPr>
                <w:rFonts w:ascii="Calibri" w:eastAsia="Times New Roman" w:hAnsi="Calibri" w:cs="Calibri"/>
                <w:kern w:val="0"/>
                <w:lang w:eastAsia="en-US"/>
              </w:rPr>
              <w:t>[Kafka_installation]</w:t>
            </w:r>
          </w:p>
        </w:tc>
      </w:tr>
      <w:tr w:rsidR="00814DCB" w:rsidRPr="00D44DC5" w14:paraId="50C8C511" w14:textId="77777777" w:rsidTr="00814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8B2B" w14:textId="77777777" w:rsidR="00814DCB" w:rsidRPr="00D44DC5" w:rsidRDefault="00814DCB" w:rsidP="00D44DC5">
            <w:pPr>
              <w:spacing w:line="360" w:lineRule="auto"/>
              <w:ind w:firstLine="0"/>
              <w:rPr>
                <w:rFonts w:ascii="Calibri" w:eastAsia="Times New Roman" w:hAnsi="Calibri" w:cs="Calibri"/>
                <w:kern w:val="0"/>
                <w:lang w:eastAsia="en-US"/>
              </w:rPr>
            </w:pPr>
          </w:p>
        </w:tc>
      </w:tr>
    </w:tbl>
    <w:p w14:paraId="5D85DBCD" w14:textId="5BDE7B0F" w:rsidR="00771746" w:rsidRPr="00D44DC5" w:rsidRDefault="00814DCB" w:rsidP="00D44DC5">
      <w:pPr>
        <w:spacing w:line="360" w:lineRule="auto"/>
        <w:rPr>
          <w:rFonts w:ascii="Calibri" w:eastAsia="Times New Roman" w:hAnsi="Calibri" w:cs="Calibri"/>
          <w:kern w:val="0"/>
          <w:lang w:eastAsia="en-US"/>
        </w:rPr>
      </w:pPr>
      <w:r w:rsidRPr="00D44DC5">
        <w:rPr>
          <w:rFonts w:ascii="Calibri" w:eastAsia="Times New Roman" w:hAnsi="Calibri" w:cs="Calibri"/>
          <w:kern w:val="0"/>
          <w:lang w:eastAsia="en-US"/>
        </w:rPr>
        <w:t>kafka_window_dir = c:/kafka_2.12-2.6.0</w:t>
      </w:r>
    </w:p>
    <w:p w14:paraId="442EE67F" w14:textId="2428B91E" w:rsidR="00771746" w:rsidRPr="00D44DC5" w:rsidRDefault="00A3676E" w:rsidP="00D44DC5">
      <w:pPr>
        <w:pStyle w:val="Heading5"/>
        <w:spacing w:line="360" w:lineRule="auto"/>
        <w:rPr>
          <w:rFonts w:ascii="Calibri" w:hAnsi="Calibri" w:cs="Calibri"/>
          <w:b/>
          <w:bCs/>
        </w:rPr>
      </w:pPr>
      <w:hyperlink r:id="rId15" w:tooltip="stream_tweets.py" w:history="1">
        <w:r w:rsidR="00771746" w:rsidRPr="00D44DC5">
          <w:rPr>
            <w:rFonts w:ascii="Calibri" w:hAnsi="Calibri" w:cs="Calibri"/>
            <w:b/>
            <w:bCs/>
          </w:rPr>
          <w:t>stream_tweets.py</w:t>
        </w:r>
      </w:hyperlink>
      <w:r w:rsidR="00771746" w:rsidRPr="00D44DC5">
        <w:rPr>
          <w:rFonts w:ascii="Calibri" w:hAnsi="Calibri" w:cs="Calibri"/>
          <w:b/>
          <w:bCs/>
        </w:rPr>
        <w:t xml:space="preserve">: </w:t>
      </w:r>
    </w:p>
    <w:p w14:paraId="49527B61" w14:textId="6F62F1C2" w:rsidR="00895B8B" w:rsidRPr="00D44DC5" w:rsidRDefault="00895B8B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This file contains the code to fetch the data from </w:t>
      </w:r>
      <w:r w:rsidR="00D44DC5">
        <w:rPr>
          <w:rFonts w:ascii="Calibri" w:hAnsi="Calibri" w:cs="Calibri"/>
        </w:rPr>
        <w:t>T</w:t>
      </w:r>
      <w:r w:rsidRPr="00D44DC5">
        <w:rPr>
          <w:rFonts w:ascii="Calibri" w:hAnsi="Calibri" w:cs="Calibri"/>
        </w:rPr>
        <w:t xml:space="preserve">witter </w:t>
      </w:r>
      <w:r w:rsidR="006C77C3" w:rsidRPr="00D44DC5">
        <w:rPr>
          <w:rFonts w:ascii="Calibri" w:hAnsi="Calibri" w:cs="Calibri"/>
        </w:rPr>
        <w:t>using the library tweepy.</w:t>
      </w:r>
      <w:r w:rsidR="00D44DC5">
        <w:rPr>
          <w:rFonts w:ascii="Calibri" w:hAnsi="Calibri" w:cs="Calibri"/>
        </w:rPr>
        <w:t xml:space="preserve"> </w:t>
      </w:r>
      <w:r w:rsidR="006C77C3" w:rsidRPr="00D44DC5">
        <w:rPr>
          <w:rFonts w:ascii="Calibri" w:hAnsi="Calibri" w:cs="Calibri"/>
        </w:rPr>
        <w:t>Tweets are fetched based on the filters provided (languages</w:t>
      </w:r>
      <w:r w:rsidR="006C77C3" w:rsidRPr="00D44DC5">
        <w:rPr>
          <w:rFonts w:ascii="Calibri" w:hAnsi="Calibri" w:cs="Calibri"/>
          <w:lang w:eastAsia="en-US"/>
        </w:rPr>
        <w:t>, track</w:t>
      </w:r>
      <w:r w:rsidR="00D44DC5">
        <w:rPr>
          <w:rFonts w:ascii="Calibri" w:hAnsi="Calibri" w:cs="Calibri"/>
          <w:lang w:eastAsia="en-US"/>
        </w:rPr>
        <w:t>,</w:t>
      </w:r>
      <w:r w:rsidR="006C77C3" w:rsidRPr="00D44DC5">
        <w:rPr>
          <w:rFonts w:ascii="Calibri" w:hAnsi="Calibri" w:cs="Calibri"/>
          <w:lang w:eastAsia="en-US"/>
        </w:rPr>
        <w:t xml:space="preserve"> and locations). These values are fetched from </w:t>
      </w:r>
      <w:r w:rsidR="00D44DC5">
        <w:rPr>
          <w:rFonts w:ascii="Calibri" w:hAnsi="Calibri" w:cs="Calibri"/>
          <w:lang w:eastAsia="en-US"/>
        </w:rPr>
        <w:t xml:space="preserve">the </w:t>
      </w:r>
      <w:r w:rsidR="006C77C3" w:rsidRPr="00D44DC5">
        <w:rPr>
          <w:rFonts w:ascii="Calibri" w:hAnsi="Calibri" w:cs="Calibri"/>
          <w:lang w:eastAsia="en-US"/>
        </w:rPr>
        <w:t xml:space="preserve">config file. Currently, </w:t>
      </w:r>
      <w:r w:rsidR="00D44DC5">
        <w:rPr>
          <w:rFonts w:ascii="Calibri" w:hAnsi="Calibri" w:cs="Calibri"/>
          <w:lang w:eastAsia="en-US"/>
        </w:rPr>
        <w:t xml:space="preserve">the </w:t>
      </w:r>
      <w:r w:rsidR="006C77C3" w:rsidRPr="00D44DC5">
        <w:rPr>
          <w:rFonts w:ascii="Calibri" w:hAnsi="Calibri" w:cs="Calibri"/>
          <w:lang w:eastAsia="en-US"/>
        </w:rPr>
        <w:t xml:space="preserve">language is set to English, </w:t>
      </w:r>
      <w:r w:rsidR="00D44DC5">
        <w:rPr>
          <w:rFonts w:ascii="Calibri" w:hAnsi="Calibri" w:cs="Calibri"/>
          <w:lang w:eastAsia="en-US"/>
        </w:rPr>
        <w:t xml:space="preserve">the </w:t>
      </w:r>
      <w:r w:rsidR="006C77C3" w:rsidRPr="00D44DC5">
        <w:rPr>
          <w:rFonts w:ascii="Calibri" w:hAnsi="Calibri" w:cs="Calibri"/>
          <w:lang w:eastAsia="en-US"/>
        </w:rPr>
        <w:t xml:space="preserve">location is set to </w:t>
      </w:r>
      <w:r w:rsidR="00D44DC5">
        <w:rPr>
          <w:rFonts w:ascii="Calibri" w:hAnsi="Calibri" w:cs="Calibri"/>
          <w:lang w:eastAsia="en-US"/>
        </w:rPr>
        <w:t xml:space="preserve">the </w:t>
      </w:r>
      <w:r w:rsidR="006C77C3" w:rsidRPr="00D44DC5">
        <w:rPr>
          <w:rFonts w:ascii="Calibri" w:hAnsi="Calibri" w:cs="Calibri"/>
          <w:lang w:eastAsia="en-US"/>
        </w:rPr>
        <w:t>USA and we are tracking the tweets based on hashtags.</w:t>
      </w:r>
      <w:r w:rsidR="006B301C" w:rsidRPr="00D44DC5">
        <w:rPr>
          <w:rFonts w:ascii="Calibri" w:hAnsi="Calibri" w:cs="Calibri"/>
          <w:lang w:eastAsia="en-US"/>
        </w:rPr>
        <w:t xml:space="preserve"> User</w:t>
      </w:r>
      <w:r w:rsidR="00D44DC5">
        <w:rPr>
          <w:rFonts w:ascii="Calibri" w:hAnsi="Calibri" w:cs="Calibri"/>
          <w:lang w:eastAsia="en-US"/>
        </w:rPr>
        <w:t>s</w:t>
      </w:r>
      <w:r w:rsidR="006B301C" w:rsidRPr="00D44DC5">
        <w:rPr>
          <w:rFonts w:ascii="Calibri" w:hAnsi="Calibri" w:cs="Calibri"/>
          <w:lang w:eastAsia="en-US"/>
        </w:rPr>
        <w:t xml:space="preserve"> can update those as per the requirement.</w:t>
      </w:r>
      <w:r w:rsidR="00C31DB4" w:rsidRPr="00D44DC5">
        <w:rPr>
          <w:rFonts w:ascii="Calibri" w:hAnsi="Calibri" w:cs="Calibri"/>
        </w:rPr>
        <w:t xml:space="preserve"> Th</w:t>
      </w:r>
      <w:r w:rsidR="006C77C3" w:rsidRPr="00D44DC5">
        <w:rPr>
          <w:rFonts w:ascii="Calibri" w:hAnsi="Calibri" w:cs="Calibri"/>
        </w:rPr>
        <w:t>e fetch</w:t>
      </w:r>
      <w:r w:rsidR="00C31DB4" w:rsidRPr="00D44DC5">
        <w:rPr>
          <w:rFonts w:ascii="Calibri" w:hAnsi="Calibri" w:cs="Calibri"/>
        </w:rPr>
        <w:t>ed</w:t>
      </w:r>
      <w:r w:rsidR="006C77C3" w:rsidRPr="00D44DC5">
        <w:rPr>
          <w:rFonts w:ascii="Calibri" w:hAnsi="Calibri" w:cs="Calibri"/>
        </w:rPr>
        <w:t xml:space="preserve"> tweets</w:t>
      </w:r>
      <w:r w:rsidRPr="00D44DC5">
        <w:rPr>
          <w:rFonts w:ascii="Calibri" w:hAnsi="Calibri" w:cs="Calibri"/>
        </w:rPr>
        <w:t xml:space="preserve"> </w:t>
      </w:r>
      <w:r w:rsidR="00C31DB4" w:rsidRPr="00D44DC5">
        <w:rPr>
          <w:rFonts w:ascii="Calibri" w:hAnsi="Calibri" w:cs="Calibri"/>
        </w:rPr>
        <w:t xml:space="preserve">are </w:t>
      </w:r>
      <w:r w:rsidR="00073A5C" w:rsidRPr="00D44DC5">
        <w:rPr>
          <w:rFonts w:ascii="Calibri" w:hAnsi="Calibri" w:cs="Calibri"/>
        </w:rPr>
        <w:t>sen</w:t>
      </w:r>
      <w:r w:rsidR="00D44DC5">
        <w:rPr>
          <w:rFonts w:ascii="Calibri" w:hAnsi="Calibri" w:cs="Calibri"/>
        </w:rPr>
        <w:t>t</w:t>
      </w:r>
      <w:r w:rsidR="00073A5C" w:rsidRPr="00D44DC5">
        <w:rPr>
          <w:rFonts w:ascii="Calibri" w:hAnsi="Calibri" w:cs="Calibri"/>
        </w:rPr>
        <w:t xml:space="preserve"> to</w:t>
      </w:r>
      <w:r w:rsidRPr="00D44DC5">
        <w:rPr>
          <w:rFonts w:ascii="Calibri" w:hAnsi="Calibri" w:cs="Calibri"/>
        </w:rPr>
        <w:t xml:space="preserve"> </w:t>
      </w:r>
      <w:r w:rsidR="00D44DC5">
        <w:rPr>
          <w:rFonts w:ascii="Calibri" w:hAnsi="Calibri" w:cs="Calibri"/>
        </w:rPr>
        <w:t>K</w:t>
      </w:r>
      <w:r w:rsidRPr="00D44DC5">
        <w:rPr>
          <w:rFonts w:ascii="Calibri" w:hAnsi="Calibri" w:cs="Calibri"/>
        </w:rPr>
        <w:t>afka producer</w:t>
      </w:r>
      <w:r w:rsidR="00204AD4" w:rsidRPr="00D44DC5">
        <w:rPr>
          <w:rFonts w:ascii="Calibri" w:hAnsi="Calibri" w:cs="Calibri"/>
        </w:rPr>
        <w:t xml:space="preserve"> which will be later fetched by Spark code for analysis.</w:t>
      </w:r>
    </w:p>
    <w:p w14:paraId="703B98F2" w14:textId="4F5FD92E" w:rsidR="00714CBB" w:rsidRPr="00D44DC5" w:rsidRDefault="00A3676E" w:rsidP="00D44DC5">
      <w:pPr>
        <w:pStyle w:val="Heading5"/>
        <w:spacing w:line="360" w:lineRule="auto"/>
        <w:rPr>
          <w:rFonts w:ascii="Calibri" w:hAnsi="Calibri" w:cs="Calibri"/>
          <w:b/>
          <w:bCs/>
        </w:rPr>
      </w:pPr>
      <w:hyperlink r:id="rId16" w:tooltip="stream_tweets.py" w:history="1">
        <w:r w:rsidR="00714CBB" w:rsidRPr="00D44DC5">
          <w:rPr>
            <w:rFonts w:ascii="Calibri" w:hAnsi="Calibri" w:cs="Calibri"/>
            <w:b/>
            <w:bCs/>
          </w:rPr>
          <w:t>handler_tweets.py</w:t>
        </w:r>
      </w:hyperlink>
      <w:r w:rsidR="00714CBB" w:rsidRPr="00D44DC5">
        <w:rPr>
          <w:rFonts w:ascii="Calibri" w:hAnsi="Calibri" w:cs="Calibri"/>
          <w:b/>
          <w:bCs/>
        </w:rPr>
        <w:t xml:space="preserve">: </w:t>
      </w:r>
    </w:p>
    <w:p w14:paraId="2B1B92E1" w14:textId="204A6C98" w:rsidR="00E116B5" w:rsidRPr="00D44DC5" w:rsidRDefault="00073A5C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Here we will fetch the data from </w:t>
      </w:r>
      <w:r w:rsidR="00D44DC5">
        <w:rPr>
          <w:rFonts w:ascii="Calibri" w:hAnsi="Calibri" w:cs="Calibri"/>
        </w:rPr>
        <w:t>K</w:t>
      </w:r>
      <w:r w:rsidRPr="00D44DC5">
        <w:rPr>
          <w:rFonts w:ascii="Calibri" w:hAnsi="Calibri" w:cs="Calibri"/>
        </w:rPr>
        <w:t xml:space="preserve">afka producer and then do the computation. This file </w:t>
      </w:r>
      <w:r w:rsidR="00E463A8" w:rsidRPr="00D44DC5">
        <w:rPr>
          <w:rFonts w:ascii="Calibri" w:hAnsi="Calibri" w:cs="Calibri"/>
        </w:rPr>
        <w:t>contains the logic to do get the Top 10 hashtags and get the sentiment analysis of the tweets.</w:t>
      </w:r>
      <w:r w:rsidRPr="00D44DC5">
        <w:rPr>
          <w:rFonts w:ascii="Calibri" w:hAnsi="Calibri" w:cs="Calibri"/>
        </w:rPr>
        <w:t xml:space="preserve"> </w:t>
      </w:r>
      <w:r w:rsidR="007C70BF" w:rsidRPr="00D44DC5">
        <w:rPr>
          <w:rFonts w:ascii="Calibri" w:hAnsi="Calibri" w:cs="Calibri"/>
        </w:rPr>
        <w:t>We use TEXTBLOB library to find the sentiment of the tweets. Then, we will send the computed output to the topics.</w:t>
      </w:r>
      <w:r w:rsidRPr="00D44DC5">
        <w:rPr>
          <w:rFonts w:ascii="Calibri" w:hAnsi="Calibri" w:cs="Calibri"/>
        </w:rPr>
        <w:t xml:space="preserve"> </w:t>
      </w:r>
      <w:r w:rsidR="00E73B38" w:rsidRPr="00D44DC5">
        <w:rPr>
          <w:rFonts w:ascii="Calibri" w:hAnsi="Calibri" w:cs="Calibri"/>
        </w:rPr>
        <w:t>We are sending the data every 30 seconds.</w:t>
      </w:r>
    </w:p>
    <w:p w14:paraId="17D0E6B2" w14:textId="77777777" w:rsidR="00771746" w:rsidRPr="00D44DC5" w:rsidRDefault="00771746" w:rsidP="00D44DC5">
      <w:pPr>
        <w:spacing w:line="360" w:lineRule="auto"/>
        <w:rPr>
          <w:rFonts w:ascii="Calibri" w:eastAsia="Times New Roman" w:hAnsi="Calibri" w:cs="Calibri"/>
          <w:kern w:val="0"/>
          <w:lang w:eastAsia="en-US"/>
        </w:rPr>
      </w:pPr>
    </w:p>
    <w:p w14:paraId="60714F23" w14:textId="6024DD45" w:rsidR="007C70BF" w:rsidRPr="00D44DC5" w:rsidRDefault="007C70BF" w:rsidP="00D44DC5">
      <w:pPr>
        <w:pStyle w:val="Heading3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Node_server</w:t>
      </w:r>
    </w:p>
    <w:p w14:paraId="75F5CE1A" w14:textId="36CFC409" w:rsidR="007C70BF" w:rsidRPr="00D44DC5" w:rsidRDefault="007C70BF" w:rsidP="00D44DC5">
      <w:pPr>
        <w:pStyle w:val="Heading5"/>
        <w:spacing w:line="360" w:lineRule="auto"/>
        <w:rPr>
          <w:rFonts w:ascii="Calibri" w:hAnsi="Calibri" w:cs="Calibri"/>
          <w:b/>
          <w:bCs/>
        </w:rPr>
      </w:pPr>
      <w:r w:rsidRPr="00D44DC5">
        <w:rPr>
          <w:rFonts w:ascii="Calibri" w:hAnsi="Calibri" w:cs="Calibri"/>
          <w:b/>
          <w:bCs/>
        </w:rPr>
        <w:t xml:space="preserve">Server.js: </w:t>
      </w:r>
    </w:p>
    <w:p w14:paraId="5BA05E7E" w14:textId="29CC5E4D" w:rsidR="007C70BF" w:rsidRPr="00D44DC5" w:rsidRDefault="007C70BF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This </w:t>
      </w:r>
      <w:r w:rsidR="002D1A23" w:rsidRPr="00D44DC5">
        <w:rPr>
          <w:rFonts w:ascii="Calibri" w:hAnsi="Calibri" w:cs="Calibri"/>
        </w:rPr>
        <w:t>file</w:t>
      </w:r>
      <w:r w:rsidRPr="00D44DC5">
        <w:rPr>
          <w:rFonts w:ascii="Calibri" w:hAnsi="Calibri" w:cs="Calibri"/>
        </w:rPr>
        <w:t xml:space="preserve"> contains the code to create </w:t>
      </w:r>
      <w:r w:rsidR="00D44DC5">
        <w:rPr>
          <w:rFonts w:ascii="Calibri" w:hAnsi="Calibri" w:cs="Calibri"/>
        </w:rPr>
        <w:t xml:space="preserve">a </w:t>
      </w:r>
      <w:r w:rsidR="007E745A" w:rsidRPr="00D44DC5">
        <w:rPr>
          <w:rFonts w:ascii="Calibri" w:hAnsi="Calibri" w:cs="Calibri"/>
        </w:rPr>
        <w:t>client-side</w:t>
      </w:r>
      <w:r w:rsidRPr="00D44DC5">
        <w:rPr>
          <w:rFonts w:ascii="Calibri" w:hAnsi="Calibri" w:cs="Calibri"/>
        </w:rPr>
        <w:t xml:space="preserve"> server. </w:t>
      </w:r>
    </w:p>
    <w:p w14:paraId="5E179D18" w14:textId="10073502" w:rsidR="00E73B38" w:rsidRPr="00D44DC5" w:rsidRDefault="007E745A" w:rsidP="00D44DC5">
      <w:pPr>
        <w:pStyle w:val="Heading5"/>
        <w:spacing w:line="360" w:lineRule="auto"/>
        <w:rPr>
          <w:rFonts w:ascii="Calibri" w:hAnsi="Calibri" w:cs="Calibri"/>
          <w:b/>
          <w:bCs/>
        </w:rPr>
      </w:pPr>
      <w:r w:rsidRPr="00D44DC5">
        <w:rPr>
          <w:rFonts w:ascii="Calibri" w:hAnsi="Calibri" w:cs="Calibri"/>
          <w:b/>
          <w:bCs/>
        </w:rPr>
        <w:lastRenderedPageBreak/>
        <w:t>Index.html</w:t>
      </w:r>
      <w:r w:rsidR="00074B7C" w:rsidRPr="00D44DC5">
        <w:rPr>
          <w:rFonts w:ascii="Calibri" w:hAnsi="Calibri" w:cs="Calibri"/>
          <w:b/>
          <w:bCs/>
        </w:rPr>
        <w:t xml:space="preserve">: </w:t>
      </w:r>
    </w:p>
    <w:p w14:paraId="6696F7FF" w14:textId="1B03FFD5" w:rsidR="004C51BF" w:rsidRPr="00D44DC5" w:rsidRDefault="00E73B38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Here we are listening to the socket for data. </w:t>
      </w:r>
      <w:r w:rsidR="003843C6" w:rsidRPr="00D44DC5">
        <w:rPr>
          <w:rFonts w:ascii="Calibri" w:hAnsi="Calibri" w:cs="Calibri"/>
        </w:rPr>
        <w:t xml:space="preserve">As soon as </w:t>
      </w:r>
      <w:r w:rsidR="00D44DC5">
        <w:rPr>
          <w:rFonts w:ascii="Calibri" w:hAnsi="Calibri" w:cs="Calibri"/>
        </w:rPr>
        <w:t xml:space="preserve">the </w:t>
      </w:r>
      <w:r w:rsidR="003843C6" w:rsidRPr="00D44DC5">
        <w:rPr>
          <w:rFonts w:ascii="Calibri" w:hAnsi="Calibri" w:cs="Calibri"/>
        </w:rPr>
        <w:t>application receives the data, it will update the dashboard charts</w:t>
      </w:r>
      <w:r w:rsidR="00D319A5" w:rsidRPr="00D44DC5">
        <w:rPr>
          <w:rFonts w:ascii="Calibri" w:hAnsi="Calibri" w:cs="Calibri"/>
        </w:rPr>
        <w:t xml:space="preserve">. Charts are created using </w:t>
      </w:r>
      <w:r w:rsidR="00D44DC5">
        <w:rPr>
          <w:rFonts w:ascii="Calibri" w:hAnsi="Calibri" w:cs="Calibri"/>
        </w:rPr>
        <w:t xml:space="preserve">the </w:t>
      </w:r>
      <w:r w:rsidR="00D319A5" w:rsidRPr="00D44DC5">
        <w:rPr>
          <w:rFonts w:ascii="Calibri" w:hAnsi="Calibri" w:cs="Calibri"/>
        </w:rPr>
        <w:t xml:space="preserve">Chart.js </w:t>
      </w:r>
      <w:r w:rsidR="00922265" w:rsidRPr="00D44DC5">
        <w:rPr>
          <w:rFonts w:ascii="Calibri" w:hAnsi="Calibri" w:cs="Calibri"/>
        </w:rPr>
        <w:t>library</w:t>
      </w:r>
      <w:r w:rsidR="00D319A5" w:rsidRPr="00D44DC5">
        <w:rPr>
          <w:rFonts w:ascii="Calibri" w:hAnsi="Calibri" w:cs="Calibri"/>
        </w:rPr>
        <w:t>.</w:t>
      </w:r>
    </w:p>
    <w:p w14:paraId="7A48E1A2" w14:textId="6D6B689B" w:rsidR="004C51BF" w:rsidRPr="00D44DC5" w:rsidRDefault="00351533" w:rsidP="00D44DC5">
      <w:pPr>
        <w:pStyle w:val="Heading3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Start_app.py</w:t>
      </w:r>
    </w:p>
    <w:p w14:paraId="4C98E211" w14:textId="0399679B" w:rsidR="00DB4ECE" w:rsidRPr="00D44DC5" w:rsidRDefault="00DB4ECE" w:rsidP="00D44DC5">
      <w:pPr>
        <w:spacing w:line="360" w:lineRule="auto"/>
        <w:ind w:left="720" w:firstLine="0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DC5">
        <w:rPr>
          <w:rFonts w:ascii="Calibri" w:hAnsi="Calibri" w:cs="Calibri"/>
        </w:rPr>
        <w:t xml:space="preserve">This is the file </w:t>
      </w:r>
      <w:r w:rsidR="00D44DC5">
        <w:rPr>
          <w:rFonts w:ascii="Calibri" w:hAnsi="Calibri" w:cs="Calibri"/>
        </w:rPr>
        <w:t>that</w:t>
      </w:r>
      <w:r w:rsidRPr="00D44DC5">
        <w:rPr>
          <w:rFonts w:ascii="Calibri" w:hAnsi="Calibri" w:cs="Calibri"/>
        </w:rPr>
        <w:t xml:space="preserve"> will start the whole application. </w:t>
      </w:r>
      <w:r w:rsidR="008A5895" w:rsidRPr="00D44DC5">
        <w:rPr>
          <w:rFonts w:ascii="Calibri" w:hAnsi="Calibri" w:cs="Calibri"/>
        </w:rPr>
        <w:t xml:space="preserve">Once the setup and configuration </w:t>
      </w:r>
      <w:r w:rsidR="00580937" w:rsidRPr="00D44DC5">
        <w:rPr>
          <w:rFonts w:ascii="Calibri" w:hAnsi="Calibri" w:cs="Calibri"/>
        </w:rPr>
        <w:t>are</w:t>
      </w:r>
      <w:r w:rsidR="008A5895" w:rsidRPr="00D44DC5">
        <w:rPr>
          <w:rFonts w:ascii="Calibri" w:hAnsi="Calibri" w:cs="Calibri"/>
        </w:rPr>
        <w:t xml:space="preserve"> completed; execute this file in the terminal </w:t>
      </w:r>
      <w:r w:rsidR="003D4695" w:rsidRPr="00D44DC5">
        <w:rPr>
          <w:rFonts w:ascii="Calibri" w:hAnsi="Calibri" w:cs="Calibri"/>
          <w:color w:val="000000" w:themeColor="text1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start_app.py</w:t>
      </w:r>
    </w:p>
    <w:p w14:paraId="5B788721" w14:textId="5EB33B75" w:rsidR="00E81978" w:rsidRPr="00D44DC5" w:rsidRDefault="00580937" w:rsidP="00D44DC5">
      <w:pPr>
        <w:spacing w:line="360" w:lineRule="auto"/>
        <w:ind w:left="720" w:firstLine="0"/>
        <w:rPr>
          <w:rFonts w:ascii="Calibri" w:hAnsi="Calibri" w:cs="Calibri"/>
        </w:rPr>
      </w:pPr>
      <w:r w:rsidRPr="00D44DC5">
        <w:rPr>
          <w:rFonts w:ascii="Calibri" w:hAnsi="Calibri" w:cs="Calibri"/>
        </w:rPr>
        <w:t xml:space="preserve">This will start zookeeper, then </w:t>
      </w:r>
      <w:r w:rsidR="00D44DC5">
        <w:rPr>
          <w:rFonts w:ascii="Calibri" w:hAnsi="Calibri" w:cs="Calibri"/>
        </w:rPr>
        <w:t>K</w:t>
      </w:r>
      <w:r w:rsidRPr="00D44DC5">
        <w:rPr>
          <w:rFonts w:ascii="Calibri" w:hAnsi="Calibri" w:cs="Calibri"/>
        </w:rPr>
        <w:t>afka. After that</w:t>
      </w:r>
      <w:r w:rsidR="00D44DC5">
        <w:rPr>
          <w:rFonts w:ascii="Calibri" w:hAnsi="Calibri" w:cs="Calibri"/>
        </w:rPr>
        <w:t>,</w:t>
      </w:r>
      <w:r w:rsidRPr="00D44DC5">
        <w:rPr>
          <w:rFonts w:ascii="Calibri" w:hAnsi="Calibri" w:cs="Calibri"/>
        </w:rPr>
        <w:t xml:space="preserve"> it will execute the </w:t>
      </w:r>
      <w:r w:rsidRPr="00D44DC5">
        <w:rPr>
          <w:rStyle w:val="pl-s"/>
          <w:rFonts w:ascii="Calibri" w:hAnsi="Calibri" w:cs="Calibri"/>
        </w:rPr>
        <w:t xml:space="preserve">stream_tweets.py and then handler_tweets.py. In the end, it will trigger the node server and open the </w:t>
      </w:r>
      <w:r w:rsidR="0086722D" w:rsidRPr="00D44DC5">
        <w:rPr>
          <w:rStyle w:val="pl-s"/>
          <w:rFonts w:ascii="Calibri" w:hAnsi="Calibri" w:cs="Calibri"/>
        </w:rPr>
        <w:t xml:space="preserve">default </w:t>
      </w:r>
      <w:r w:rsidRPr="00D44DC5">
        <w:rPr>
          <w:rStyle w:val="pl-s"/>
          <w:rFonts w:ascii="Calibri" w:hAnsi="Calibri" w:cs="Calibri"/>
        </w:rPr>
        <w:t>browser window to display the dashboard.</w:t>
      </w:r>
      <w:r w:rsidRPr="00D44DC5">
        <w:rPr>
          <w:rFonts w:ascii="Calibri" w:hAnsi="Calibri" w:cs="Calibri"/>
        </w:rPr>
        <w:t xml:space="preserve"> </w:t>
      </w:r>
    </w:p>
    <w:p w14:paraId="0A484C5F" w14:textId="0F1E8F11" w:rsidR="008C1F6C" w:rsidRPr="00D44DC5" w:rsidRDefault="008C1F6C" w:rsidP="00D44DC5">
      <w:pPr>
        <w:pStyle w:val="Heading2"/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Output</w:t>
      </w:r>
    </w:p>
    <w:p w14:paraId="096835F4" w14:textId="1DA3A469" w:rsidR="00D44DC5" w:rsidRDefault="00EB6EDB" w:rsidP="00D44DC5">
      <w:pPr>
        <w:spacing w:line="360" w:lineRule="auto"/>
        <w:rPr>
          <w:rFonts w:ascii="Calibri" w:hAnsi="Calibri" w:cs="Calibri"/>
        </w:rPr>
      </w:pPr>
      <w:r w:rsidRPr="00D44DC5">
        <w:rPr>
          <w:rFonts w:ascii="Calibri" w:hAnsi="Calibri" w:cs="Calibri"/>
        </w:rPr>
        <w:t>Below are the screenshots of the final output.</w:t>
      </w:r>
      <w:bookmarkStart w:id="0" w:name="_GoBack"/>
      <w:bookmarkEnd w:id="0"/>
    </w:p>
    <w:p w14:paraId="27B2B496" w14:textId="0DC6AF45" w:rsidR="00D44DC5" w:rsidRDefault="00D44DC5" w:rsidP="00D44DC5">
      <w:pPr>
        <w:spacing w:line="360" w:lineRule="auto"/>
        <w:rPr>
          <w:rFonts w:ascii="Calibri" w:hAnsi="Calibri" w:cs="Calibri"/>
        </w:rPr>
      </w:pPr>
    </w:p>
    <w:p w14:paraId="1A3E9634" w14:textId="1D5114F6" w:rsidR="00D44DC5" w:rsidRDefault="00D44DC5" w:rsidP="00D44DC5">
      <w:pPr>
        <w:spacing w:line="36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796161E" wp14:editId="419C1EA9">
            <wp:extent cx="5943600" cy="4176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D37E" w14:textId="5B82D666" w:rsidR="00D44DC5" w:rsidRDefault="00D44DC5" w:rsidP="00D44DC5">
      <w:pPr>
        <w:spacing w:line="360" w:lineRule="auto"/>
        <w:rPr>
          <w:rFonts w:ascii="Calibri" w:hAnsi="Calibri" w:cs="Calibri"/>
        </w:rPr>
      </w:pPr>
    </w:p>
    <w:p w14:paraId="4567ECBB" w14:textId="315F90B4" w:rsidR="00D44DC5" w:rsidRPr="00D44DC5" w:rsidRDefault="00D44DC5" w:rsidP="00D44DC5">
      <w:pPr>
        <w:spacing w:line="36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A3F2720" wp14:editId="7A7B7130">
            <wp:extent cx="5943600" cy="419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2CF0" w14:textId="2F30C16A" w:rsidR="00046220" w:rsidRPr="00D44DC5" w:rsidRDefault="00046220" w:rsidP="00D44DC5">
      <w:pPr>
        <w:spacing w:line="360" w:lineRule="auto"/>
        <w:ind w:left="720" w:firstLine="0"/>
        <w:rPr>
          <w:rFonts w:ascii="Calibri" w:hAnsi="Calibri" w:cs="Calibri"/>
        </w:rPr>
      </w:pPr>
    </w:p>
    <w:p w14:paraId="33DF2576" w14:textId="12ACDBF6" w:rsidR="00046220" w:rsidRPr="00D44DC5" w:rsidRDefault="00046220" w:rsidP="00D44DC5">
      <w:pPr>
        <w:spacing w:line="360" w:lineRule="auto"/>
        <w:ind w:left="720" w:firstLine="0"/>
        <w:rPr>
          <w:rFonts w:ascii="Calibri" w:hAnsi="Calibri" w:cs="Calibri"/>
        </w:rPr>
      </w:pPr>
    </w:p>
    <w:p w14:paraId="2E33F07D" w14:textId="77777777" w:rsidR="00046220" w:rsidRPr="00D44DC5" w:rsidRDefault="00046220" w:rsidP="00D44DC5">
      <w:pPr>
        <w:spacing w:line="360" w:lineRule="auto"/>
        <w:rPr>
          <w:rFonts w:ascii="Calibri" w:hAnsi="Calibri" w:cs="Calibri"/>
        </w:rPr>
      </w:pPr>
    </w:p>
    <w:p w14:paraId="0C7F39C6" w14:textId="77777777" w:rsidR="00046220" w:rsidRPr="00D44DC5" w:rsidRDefault="00046220" w:rsidP="00D44DC5">
      <w:pPr>
        <w:spacing w:line="360" w:lineRule="auto"/>
        <w:ind w:left="720" w:firstLine="0"/>
        <w:rPr>
          <w:rFonts w:ascii="Calibri" w:hAnsi="Calibri" w:cs="Calibri"/>
        </w:rPr>
      </w:pPr>
    </w:p>
    <w:sectPr w:rsidR="00046220" w:rsidRPr="00D44DC5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BA8C0" w14:textId="77777777" w:rsidR="00A3676E" w:rsidRDefault="00A3676E">
      <w:pPr>
        <w:spacing w:line="240" w:lineRule="auto"/>
      </w:pPr>
      <w:r>
        <w:separator/>
      </w:r>
    </w:p>
    <w:p w14:paraId="05558341" w14:textId="77777777" w:rsidR="00A3676E" w:rsidRDefault="00A3676E"/>
  </w:endnote>
  <w:endnote w:type="continuationSeparator" w:id="0">
    <w:p w14:paraId="54120076" w14:textId="77777777" w:rsidR="00A3676E" w:rsidRDefault="00A3676E">
      <w:pPr>
        <w:spacing w:line="240" w:lineRule="auto"/>
      </w:pPr>
      <w:r>
        <w:continuationSeparator/>
      </w:r>
    </w:p>
    <w:p w14:paraId="51A88735" w14:textId="77777777" w:rsidR="00A3676E" w:rsidRDefault="00A36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E7625" w14:textId="77777777" w:rsidR="00A3676E" w:rsidRDefault="00A3676E">
      <w:pPr>
        <w:spacing w:line="240" w:lineRule="auto"/>
      </w:pPr>
      <w:r>
        <w:separator/>
      </w:r>
    </w:p>
    <w:p w14:paraId="7F8739D6" w14:textId="77777777" w:rsidR="00A3676E" w:rsidRDefault="00A3676E"/>
  </w:footnote>
  <w:footnote w:type="continuationSeparator" w:id="0">
    <w:p w14:paraId="27C46A2F" w14:textId="77777777" w:rsidR="00A3676E" w:rsidRDefault="00A3676E">
      <w:pPr>
        <w:spacing w:line="240" w:lineRule="auto"/>
      </w:pPr>
      <w:r>
        <w:continuationSeparator/>
      </w:r>
    </w:p>
    <w:p w14:paraId="352A5276" w14:textId="77777777" w:rsidR="00A3676E" w:rsidRDefault="00A36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38B4" w14:textId="6843C8DD" w:rsidR="00E81978" w:rsidRDefault="00A3676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5B9A4787B294F3A8DF955DECFDCAF8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E7CF2">
          <w:rPr>
            <w:rStyle w:val="Strong"/>
          </w:rPr>
          <w:t>Twitter data analysis using spark and kafka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C79E1" w14:textId="7DF8366C" w:rsidR="00E81978" w:rsidRDefault="00A3676E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60E032BEBFD491CABE4BD0195CB52D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E7CF2">
          <w:rPr>
            <w:rStyle w:val="Strong"/>
          </w:rPr>
          <w:t>Twitter data analysis using spark and kafka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6961A5B"/>
    <w:multiLevelType w:val="hybridMultilevel"/>
    <w:tmpl w:val="A6942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NDUztDQ0NzQwNjdV0lEKTi0uzszPAykwrAUARl2WhSwAAAA="/>
  </w:docVars>
  <w:rsids>
    <w:rsidRoot w:val="00DE7CF2"/>
    <w:rsid w:val="000275CD"/>
    <w:rsid w:val="00046220"/>
    <w:rsid w:val="0006749D"/>
    <w:rsid w:val="00073A5C"/>
    <w:rsid w:val="00074B7C"/>
    <w:rsid w:val="000B4FE3"/>
    <w:rsid w:val="000B5307"/>
    <w:rsid w:val="000C1D45"/>
    <w:rsid w:val="000D3F41"/>
    <w:rsid w:val="00165EC8"/>
    <w:rsid w:val="00181472"/>
    <w:rsid w:val="001C2A50"/>
    <w:rsid w:val="00204AD4"/>
    <w:rsid w:val="00245DA1"/>
    <w:rsid w:val="00294C4C"/>
    <w:rsid w:val="002B67E7"/>
    <w:rsid w:val="002C7D82"/>
    <w:rsid w:val="002D1A23"/>
    <w:rsid w:val="00305809"/>
    <w:rsid w:val="0034248F"/>
    <w:rsid w:val="00351533"/>
    <w:rsid w:val="00355DCA"/>
    <w:rsid w:val="003843C6"/>
    <w:rsid w:val="003A1DB2"/>
    <w:rsid w:val="003B11F9"/>
    <w:rsid w:val="003D4695"/>
    <w:rsid w:val="00403794"/>
    <w:rsid w:val="00450B7F"/>
    <w:rsid w:val="00462E04"/>
    <w:rsid w:val="00481250"/>
    <w:rsid w:val="004953BF"/>
    <w:rsid w:val="004C51BF"/>
    <w:rsid w:val="004D380E"/>
    <w:rsid w:val="004F0EC1"/>
    <w:rsid w:val="00507C65"/>
    <w:rsid w:val="00514AF9"/>
    <w:rsid w:val="00551A02"/>
    <w:rsid w:val="005534FA"/>
    <w:rsid w:val="00580937"/>
    <w:rsid w:val="005C19EA"/>
    <w:rsid w:val="005D3A03"/>
    <w:rsid w:val="005E05B6"/>
    <w:rsid w:val="005F58E2"/>
    <w:rsid w:val="005F6892"/>
    <w:rsid w:val="00616CD6"/>
    <w:rsid w:val="006510D1"/>
    <w:rsid w:val="006862DF"/>
    <w:rsid w:val="00695A9F"/>
    <w:rsid w:val="006B301C"/>
    <w:rsid w:val="006B5BD9"/>
    <w:rsid w:val="006C77C3"/>
    <w:rsid w:val="00714CBB"/>
    <w:rsid w:val="0076285B"/>
    <w:rsid w:val="00771746"/>
    <w:rsid w:val="007C0C9C"/>
    <w:rsid w:val="007C70BF"/>
    <w:rsid w:val="007E745A"/>
    <w:rsid w:val="008002C0"/>
    <w:rsid w:val="00811502"/>
    <w:rsid w:val="00814DCB"/>
    <w:rsid w:val="00826168"/>
    <w:rsid w:val="00833E80"/>
    <w:rsid w:val="008349B5"/>
    <w:rsid w:val="0086722D"/>
    <w:rsid w:val="00895B8B"/>
    <w:rsid w:val="008A5895"/>
    <w:rsid w:val="008C1F6C"/>
    <w:rsid w:val="008C5323"/>
    <w:rsid w:val="008F3A32"/>
    <w:rsid w:val="00905F1E"/>
    <w:rsid w:val="0092080F"/>
    <w:rsid w:val="00922265"/>
    <w:rsid w:val="00943FE7"/>
    <w:rsid w:val="009A6A3B"/>
    <w:rsid w:val="009B3EAE"/>
    <w:rsid w:val="009D1DC8"/>
    <w:rsid w:val="00A3676E"/>
    <w:rsid w:val="00A92BA7"/>
    <w:rsid w:val="00A93A62"/>
    <w:rsid w:val="00AB6F52"/>
    <w:rsid w:val="00AC2CC7"/>
    <w:rsid w:val="00AD5F00"/>
    <w:rsid w:val="00B43273"/>
    <w:rsid w:val="00B7446F"/>
    <w:rsid w:val="00B823AA"/>
    <w:rsid w:val="00B85247"/>
    <w:rsid w:val="00B924DE"/>
    <w:rsid w:val="00BA45DB"/>
    <w:rsid w:val="00BC526A"/>
    <w:rsid w:val="00BF4184"/>
    <w:rsid w:val="00C0601E"/>
    <w:rsid w:val="00C11EA1"/>
    <w:rsid w:val="00C1484A"/>
    <w:rsid w:val="00C31D30"/>
    <w:rsid w:val="00C31DB4"/>
    <w:rsid w:val="00C853B2"/>
    <w:rsid w:val="00C9264D"/>
    <w:rsid w:val="00CA4503"/>
    <w:rsid w:val="00CD6E39"/>
    <w:rsid w:val="00CE0F18"/>
    <w:rsid w:val="00CE4F9F"/>
    <w:rsid w:val="00CF6E91"/>
    <w:rsid w:val="00D06C70"/>
    <w:rsid w:val="00D319A5"/>
    <w:rsid w:val="00D32848"/>
    <w:rsid w:val="00D44DC5"/>
    <w:rsid w:val="00D67951"/>
    <w:rsid w:val="00D70E7D"/>
    <w:rsid w:val="00D85B68"/>
    <w:rsid w:val="00DB4ECE"/>
    <w:rsid w:val="00DE7CF2"/>
    <w:rsid w:val="00DF7BEA"/>
    <w:rsid w:val="00E116B5"/>
    <w:rsid w:val="00E463A8"/>
    <w:rsid w:val="00E6004D"/>
    <w:rsid w:val="00E67172"/>
    <w:rsid w:val="00E73B38"/>
    <w:rsid w:val="00E81978"/>
    <w:rsid w:val="00E8776B"/>
    <w:rsid w:val="00E928C8"/>
    <w:rsid w:val="00EB27C9"/>
    <w:rsid w:val="00EB6EDB"/>
    <w:rsid w:val="00ED2E56"/>
    <w:rsid w:val="00F379B7"/>
    <w:rsid w:val="00F525FA"/>
    <w:rsid w:val="00F61B5C"/>
    <w:rsid w:val="00FC0D4D"/>
    <w:rsid w:val="00FD0C3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CCE13"/>
  <w15:chartTrackingRefBased/>
  <w15:docId w15:val="{436E955A-6A85-441A-8EC7-1F3F6CAC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cjuybbgbk">
    <w:name w:val="cjuyb_bgbk"/>
    <w:basedOn w:val="DefaultParagraphFont"/>
    <w:rsid w:val="00DE7CF2"/>
  </w:style>
  <w:style w:type="character" w:customStyle="1" w:styleId="ehixdcagd">
    <w:name w:val="ehixd_cagd"/>
    <w:basedOn w:val="DefaultParagraphFont"/>
    <w:rsid w:val="00DE7CF2"/>
  </w:style>
  <w:style w:type="character" w:customStyle="1" w:styleId="fdajdbgbk">
    <w:name w:val="fdajd_bgbk"/>
    <w:basedOn w:val="DefaultParagraphFont"/>
    <w:rsid w:val="00DE7CF2"/>
  </w:style>
  <w:style w:type="character" w:styleId="Hyperlink">
    <w:name w:val="Hyperlink"/>
    <w:basedOn w:val="DefaultParagraphFont"/>
    <w:uiPriority w:val="99"/>
    <w:unhideWhenUsed/>
    <w:rsid w:val="009B3EA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EAE"/>
    <w:rPr>
      <w:color w:val="605E5C"/>
      <w:shd w:val="clear" w:color="auto" w:fill="E1DFDD"/>
    </w:rPr>
  </w:style>
  <w:style w:type="character" w:customStyle="1" w:styleId="mx-1">
    <w:name w:val="mx-1"/>
    <w:basedOn w:val="DefaultParagraphFont"/>
    <w:rsid w:val="008F3A32"/>
  </w:style>
  <w:style w:type="character" w:customStyle="1" w:styleId="css-truncate">
    <w:name w:val="css-truncate"/>
    <w:basedOn w:val="DefaultParagraphFont"/>
    <w:rsid w:val="00771746"/>
  </w:style>
  <w:style w:type="character" w:customStyle="1" w:styleId="pl-s1">
    <w:name w:val="pl-s1"/>
    <w:basedOn w:val="DefaultParagraphFont"/>
    <w:rsid w:val="006C77C3"/>
  </w:style>
  <w:style w:type="character" w:customStyle="1" w:styleId="pl-c1">
    <w:name w:val="pl-c1"/>
    <w:basedOn w:val="DefaultParagraphFont"/>
    <w:rsid w:val="006C77C3"/>
  </w:style>
  <w:style w:type="character" w:customStyle="1" w:styleId="pl-s">
    <w:name w:val="pl-s"/>
    <w:basedOn w:val="DefaultParagraphFont"/>
    <w:rsid w:val="0058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leidoscopeIM/kafka-Spark-Node-Realtime-Twitter-Sentiment-Analysis.git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zone.com/articles/running-apache-kafka-on-windows-o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aleidoscopeIM/kafka-Spark-Node-Realtime-Twitter-Sentiment-Analysis/blob/main/kafka_spark_stream/stream_tweets.py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KaleidoscopeIM/kafka-Spark-Node-Realtime-Twitter-Sentiment-Analysis/blob/main/kafka_spark_stream/stream_tweets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lp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4DB4EBE9084A968F7248F52FE1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FB5AC-4749-4A8A-8424-77D5E052EACA}"/>
      </w:docPartPr>
      <w:docPartBody>
        <w:p w:rsidR="00344E26" w:rsidRDefault="008D7C62">
          <w:pPr>
            <w:pStyle w:val="004DB4EBE9084A968F7248F52FE15E11"/>
          </w:pPr>
          <w:r>
            <w:t>[Title Here, up to 12 Words, on One to Two Lines]</w:t>
          </w:r>
        </w:p>
      </w:docPartBody>
    </w:docPart>
    <w:docPart>
      <w:docPartPr>
        <w:name w:val="26F01326D15E4453A7B6118820DE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678F-8AF6-46D6-AC69-D3FAFBB88F2A}"/>
      </w:docPartPr>
      <w:docPartBody>
        <w:p w:rsidR="00344E26" w:rsidRDefault="008D7C62">
          <w:pPr>
            <w:pStyle w:val="26F01326D15E4453A7B6118820DEAC46"/>
          </w:pPr>
          <w:r>
            <w:t>Abstract</w:t>
          </w:r>
        </w:p>
      </w:docPartBody>
    </w:docPart>
    <w:docPart>
      <w:docPartPr>
        <w:name w:val="A5B9A4787B294F3A8DF955DECFDCA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8179-62C1-49B3-8B0B-16776DE6ADC3}"/>
      </w:docPartPr>
      <w:docPartBody>
        <w:p w:rsidR="00344E26" w:rsidRDefault="008D7C62">
          <w:pPr>
            <w:pStyle w:val="A5B9A4787B294F3A8DF955DECFDCAF8A"/>
          </w:pPr>
          <w:r w:rsidRPr="005D3A03">
            <w:t>Figures title:</w:t>
          </w:r>
        </w:p>
      </w:docPartBody>
    </w:docPart>
    <w:docPart>
      <w:docPartPr>
        <w:name w:val="D60E032BEBFD491CABE4BD0195CB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8200E-1050-433B-ACF1-4A489125A7EC}"/>
      </w:docPartPr>
      <w:docPartBody>
        <w:p w:rsidR="00344E26" w:rsidRDefault="008D7C62">
          <w:pPr>
            <w:pStyle w:val="D60E032BEBFD491CABE4BD0195CB52D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62"/>
    <w:rsid w:val="00344E26"/>
    <w:rsid w:val="00574A9F"/>
    <w:rsid w:val="008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DB4EBE9084A968F7248F52FE15E11">
    <w:name w:val="004DB4EBE9084A968F7248F52FE15E11"/>
  </w:style>
  <w:style w:type="paragraph" w:customStyle="1" w:styleId="FF6D0659CCEC4B98B984D023919C6F4C">
    <w:name w:val="FF6D0659CCEC4B98B984D023919C6F4C"/>
  </w:style>
  <w:style w:type="paragraph" w:customStyle="1" w:styleId="DE9300AB594843DCADFE6ABC013D2B5C">
    <w:name w:val="DE9300AB594843DCADFE6ABC013D2B5C"/>
  </w:style>
  <w:style w:type="paragraph" w:customStyle="1" w:styleId="A5AC733F10334CC59A2C96859529682E">
    <w:name w:val="A5AC733F10334CC59A2C96859529682E"/>
  </w:style>
  <w:style w:type="paragraph" w:customStyle="1" w:styleId="3B120C65DCCA43CAB845099AB200568B">
    <w:name w:val="3B120C65DCCA43CAB845099AB200568B"/>
  </w:style>
  <w:style w:type="paragraph" w:customStyle="1" w:styleId="26F01326D15E4453A7B6118820DEAC46">
    <w:name w:val="26F01326D15E4453A7B6118820DEAC4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0A0C3D6927045E88D93AEB188230219">
    <w:name w:val="F0A0C3D6927045E88D93AEB188230219"/>
  </w:style>
  <w:style w:type="paragraph" w:customStyle="1" w:styleId="580B143D4ABD4F72B6B6574FD6200209">
    <w:name w:val="580B143D4ABD4F72B6B6574FD6200209"/>
  </w:style>
  <w:style w:type="paragraph" w:customStyle="1" w:styleId="CD5B9180B5E24A2AB5F53C326763890F">
    <w:name w:val="CD5B9180B5E24A2AB5F53C326763890F"/>
  </w:style>
  <w:style w:type="paragraph" w:customStyle="1" w:styleId="EAA80A98B37D4ECE8D48BD0CDE614BCC">
    <w:name w:val="EAA80A98B37D4ECE8D48BD0CDE614BCC"/>
  </w:style>
  <w:style w:type="paragraph" w:customStyle="1" w:styleId="78AB986D4BC34A4E81746867FB0B1A8B">
    <w:name w:val="78AB986D4BC34A4E81746867FB0B1A8B"/>
  </w:style>
  <w:style w:type="paragraph" w:customStyle="1" w:styleId="55097E52BE3441ECA31CF06FBE381D20">
    <w:name w:val="55097E52BE3441ECA31CF06FBE381D20"/>
  </w:style>
  <w:style w:type="paragraph" w:customStyle="1" w:styleId="1C1F43F852CB41A6A9F54B89D66DDC63">
    <w:name w:val="1C1F43F852CB41A6A9F54B89D66DDC63"/>
  </w:style>
  <w:style w:type="paragraph" w:customStyle="1" w:styleId="322D82EA6BAA4416BBE34ED020574E4D">
    <w:name w:val="322D82EA6BAA4416BBE34ED020574E4D"/>
  </w:style>
  <w:style w:type="paragraph" w:customStyle="1" w:styleId="9470179B4DAA4705A223360F3622F4B5">
    <w:name w:val="9470179B4DAA4705A223360F3622F4B5"/>
  </w:style>
  <w:style w:type="paragraph" w:customStyle="1" w:styleId="EBEF647A95154660BC9C62EABC420B25">
    <w:name w:val="EBEF647A95154660BC9C62EABC420B25"/>
  </w:style>
  <w:style w:type="paragraph" w:customStyle="1" w:styleId="2732287EA7884F69A71171965B6FA3DE">
    <w:name w:val="2732287EA7884F69A71171965B6FA3DE"/>
  </w:style>
  <w:style w:type="paragraph" w:customStyle="1" w:styleId="15FA986172454A1A9C05DEAB92C6343B">
    <w:name w:val="15FA986172454A1A9C05DEAB92C6343B"/>
  </w:style>
  <w:style w:type="paragraph" w:customStyle="1" w:styleId="CA0F3FCC14CC4B14A7183546DD129F0D">
    <w:name w:val="CA0F3FCC14CC4B14A7183546DD129F0D"/>
  </w:style>
  <w:style w:type="paragraph" w:customStyle="1" w:styleId="AA28A84A269547758893A62A646BDFA8">
    <w:name w:val="AA28A84A269547758893A62A646BDFA8"/>
  </w:style>
  <w:style w:type="paragraph" w:customStyle="1" w:styleId="5571750CE4094A84A0B76AAE26783A21">
    <w:name w:val="5571750CE4094A84A0B76AAE26783A21"/>
  </w:style>
  <w:style w:type="paragraph" w:customStyle="1" w:styleId="A0A0558FD3C843BE853A4365C614605D">
    <w:name w:val="A0A0558FD3C843BE853A4365C614605D"/>
  </w:style>
  <w:style w:type="paragraph" w:customStyle="1" w:styleId="DDDB268706004D15BC19D66A6E5D070C">
    <w:name w:val="DDDB268706004D15BC19D66A6E5D070C"/>
  </w:style>
  <w:style w:type="paragraph" w:customStyle="1" w:styleId="7A606FF89C6549CE9F2781D28D3AC0C6">
    <w:name w:val="7A606FF89C6549CE9F2781D28D3AC0C6"/>
  </w:style>
  <w:style w:type="paragraph" w:customStyle="1" w:styleId="318D2856BEB3487792B79C205CA1CD8C">
    <w:name w:val="318D2856BEB3487792B79C205CA1CD8C"/>
  </w:style>
  <w:style w:type="paragraph" w:customStyle="1" w:styleId="6A5496F2269D4E17AD5E1A22FBA70AB5">
    <w:name w:val="6A5496F2269D4E17AD5E1A22FBA70AB5"/>
  </w:style>
  <w:style w:type="paragraph" w:customStyle="1" w:styleId="54DFE503C2D648C482C2808FEA62F58F">
    <w:name w:val="54DFE503C2D648C482C2808FEA62F58F"/>
  </w:style>
  <w:style w:type="paragraph" w:customStyle="1" w:styleId="087EE0E48F59435FA6137D66CC1F2DB3">
    <w:name w:val="087EE0E48F59435FA6137D66CC1F2DB3"/>
  </w:style>
  <w:style w:type="paragraph" w:customStyle="1" w:styleId="6FC7801B1E0145EC8BF1C382716F8D9D">
    <w:name w:val="6FC7801B1E0145EC8BF1C382716F8D9D"/>
  </w:style>
  <w:style w:type="paragraph" w:customStyle="1" w:styleId="1AB6F50AA8624A40B8833E5FEE365D7C">
    <w:name w:val="1AB6F50AA8624A40B8833E5FEE365D7C"/>
  </w:style>
  <w:style w:type="paragraph" w:customStyle="1" w:styleId="4A7AF302A5F1453D91AF5E047B24697D">
    <w:name w:val="4A7AF302A5F1453D91AF5E047B24697D"/>
  </w:style>
  <w:style w:type="paragraph" w:customStyle="1" w:styleId="2755714EE18F4FD39FDDE937F41B433F">
    <w:name w:val="2755714EE18F4FD39FDDE937F41B433F"/>
  </w:style>
  <w:style w:type="paragraph" w:customStyle="1" w:styleId="C13040AA81734064A4CA8729272242CA">
    <w:name w:val="C13040AA81734064A4CA8729272242CA"/>
  </w:style>
  <w:style w:type="paragraph" w:customStyle="1" w:styleId="EEE86C4DD3254E07A9B195AF1318979C">
    <w:name w:val="EEE86C4DD3254E07A9B195AF1318979C"/>
  </w:style>
  <w:style w:type="paragraph" w:customStyle="1" w:styleId="921B8CFA11694316B92C95675FA37214">
    <w:name w:val="921B8CFA11694316B92C95675FA37214"/>
  </w:style>
  <w:style w:type="paragraph" w:customStyle="1" w:styleId="9EF50592DF4D4FC0A2EFBB09B8481A6C">
    <w:name w:val="9EF50592DF4D4FC0A2EFBB09B8481A6C"/>
  </w:style>
  <w:style w:type="paragraph" w:customStyle="1" w:styleId="63595BCA92ED4A57B2C21648BB8FCCE3">
    <w:name w:val="63595BCA92ED4A57B2C21648BB8FCCE3"/>
  </w:style>
  <w:style w:type="paragraph" w:customStyle="1" w:styleId="50844E6A04894088823B0B608D2327F3">
    <w:name w:val="50844E6A04894088823B0B608D2327F3"/>
  </w:style>
  <w:style w:type="paragraph" w:customStyle="1" w:styleId="F93F64D6416340F9A0F77C54F0A73F47">
    <w:name w:val="F93F64D6416340F9A0F77C54F0A73F47"/>
  </w:style>
  <w:style w:type="paragraph" w:customStyle="1" w:styleId="AE2D2415D49345B2AA490864ED53D2A0">
    <w:name w:val="AE2D2415D49345B2AA490864ED53D2A0"/>
  </w:style>
  <w:style w:type="paragraph" w:customStyle="1" w:styleId="BD2EC64C27394DFC9C5D71E0C72F8F6A">
    <w:name w:val="BD2EC64C27394DFC9C5D71E0C72F8F6A"/>
  </w:style>
  <w:style w:type="paragraph" w:customStyle="1" w:styleId="47EF8EF5FD774998B5992E753676EB9A">
    <w:name w:val="47EF8EF5FD774998B5992E753676EB9A"/>
  </w:style>
  <w:style w:type="paragraph" w:customStyle="1" w:styleId="E6AC94A501E7420FAE20EE5F8F3E2A00">
    <w:name w:val="E6AC94A501E7420FAE20EE5F8F3E2A00"/>
  </w:style>
  <w:style w:type="paragraph" w:customStyle="1" w:styleId="852E92AF304045999B09D46018C0AE91">
    <w:name w:val="852E92AF304045999B09D46018C0AE91"/>
  </w:style>
  <w:style w:type="paragraph" w:customStyle="1" w:styleId="726772794E06434CB3D3ED1E007D07B3">
    <w:name w:val="726772794E06434CB3D3ED1E007D07B3"/>
  </w:style>
  <w:style w:type="paragraph" w:customStyle="1" w:styleId="E14FCAA282714D77BC46CA35F9B11020">
    <w:name w:val="E14FCAA282714D77BC46CA35F9B11020"/>
  </w:style>
  <w:style w:type="paragraph" w:customStyle="1" w:styleId="67BFE272EEAA47A882282CDD6CDAFB70">
    <w:name w:val="67BFE272EEAA47A882282CDD6CDAFB70"/>
  </w:style>
  <w:style w:type="paragraph" w:customStyle="1" w:styleId="3D516E6581234E0BB4A26D9E72FE3C13">
    <w:name w:val="3D516E6581234E0BB4A26D9E72FE3C13"/>
  </w:style>
  <w:style w:type="paragraph" w:customStyle="1" w:styleId="FCFFE48E37BA4641AD4832AB105E7365">
    <w:name w:val="FCFFE48E37BA4641AD4832AB105E7365"/>
  </w:style>
  <w:style w:type="paragraph" w:customStyle="1" w:styleId="E9995FF13960437C90E3D746C1D0B5BB">
    <w:name w:val="E9995FF13960437C90E3D746C1D0B5BB"/>
  </w:style>
  <w:style w:type="paragraph" w:customStyle="1" w:styleId="055C98AAB9994258909617B3DF9EA1CC">
    <w:name w:val="055C98AAB9994258909617B3DF9EA1CC"/>
  </w:style>
  <w:style w:type="paragraph" w:customStyle="1" w:styleId="C51B642D485E47E1B4AF3684289AB04B">
    <w:name w:val="C51B642D485E47E1B4AF3684289AB04B"/>
  </w:style>
  <w:style w:type="paragraph" w:customStyle="1" w:styleId="C2C631EBB4634DADA02F64954D08545F">
    <w:name w:val="C2C631EBB4634DADA02F64954D08545F"/>
  </w:style>
  <w:style w:type="paragraph" w:customStyle="1" w:styleId="A3934520A9A743BEB8F8F20E99D72886">
    <w:name w:val="A3934520A9A743BEB8F8F20E99D72886"/>
  </w:style>
  <w:style w:type="paragraph" w:customStyle="1" w:styleId="DDEFD7A595164ACC89DCD52DBCEFA049">
    <w:name w:val="DDEFD7A595164ACC89DCD52DBCEFA049"/>
  </w:style>
  <w:style w:type="paragraph" w:customStyle="1" w:styleId="E714F47505334CD888E7796AE72B8EB9">
    <w:name w:val="E714F47505334CD888E7796AE72B8EB9"/>
  </w:style>
  <w:style w:type="paragraph" w:customStyle="1" w:styleId="58DDAABED95D40A5934E9097E5970004">
    <w:name w:val="58DDAABED95D40A5934E9097E5970004"/>
  </w:style>
  <w:style w:type="paragraph" w:customStyle="1" w:styleId="9BAF6949F8FA416594A40B8C7F5EFDB2">
    <w:name w:val="9BAF6949F8FA416594A40B8C7F5EFDB2"/>
  </w:style>
  <w:style w:type="paragraph" w:customStyle="1" w:styleId="F6EB6CAC43A74BAB846A70899FD80F69">
    <w:name w:val="F6EB6CAC43A74BAB846A70899FD80F69"/>
  </w:style>
  <w:style w:type="paragraph" w:customStyle="1" w:styleId="3E2E2170D7C04AB98D9031D59EFDFA23">
    <w:name w:val="3E2E2170D7C04AB98D9031D59EFDFA23"/>
  </w:style>
  <w:style w:type="paragraph" w:customStyle="1" w:styleId="ECBC7726F90F45B299C77A14317C56F9">
    <w:name w:val="ECBC7726F90F45B299C77A14317C56F9"/>
  </w:style>
  <w:style w:type="paragraph" w:customStyle="1" w:styleId="A5B9A4787B294F3A8DF955DECFDCAF8A">
    <w:name w:val="A5B9A4787B294F3A8DF955DECFDCAF8A"/>
  </w:style>
  <w:style w:type="paragraph" w:customStyle="1" w:styleId="D60E032BEBFD491CABE4BD0195CB52D5">
    <w:name w:val="D60E032BEBFD491CABE4BD0195CB5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Twitter data analysis using spark and kafka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6B124-9A3E-4A14-B35E-CE5C58BD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154</TotalTime>
  <Pages>8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Data analysis using Spark Streaming and Kafka</vt:lpstr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Data analysis using Spark Streaming, Kafka &amp; NodeJS</dc:title>
  <dc:subject/>
  <dc:creator>Shilpi Sirohi</dc:creator>
  <cp:keywords/>
  <dc:description/>
  <cp:lastModifiedBy>gautam saini</cp:lastModifiedBy>
  <cp:revision>104</cp:revision>
  <dcterms:created xsi:type="dcterms:W3CDTF">2020-12-02T18:11:00Z</dcterms:created>
  <dcterms:modified xsi:type="dcterms:W3CDTF">2020-12-02T20:58:00Z</dcterms:modified>
</cp:coreProperties>
</file>